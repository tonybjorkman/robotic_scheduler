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0E43" w14:textId="77777777" w:rsidR="004B113F" w:rsidRDefault="004B113F" w:rsidP="00022B58"/>
    <w:p w14:paraId="1C291980" w14:textId="77777777" w:rsidR="004B113F" w:rsidRDefault="004B113F" w:rsidP="00022B58"/>
    <w:p w14:paraId="6FC41266" w14:textId="77777777" w:rsidR="004B113F" w:rsidRDefault="004B113F" w:rsidP="00022B58"/>
    <w:p w14:paraId="5002B729" w14:textId="77777777" w:rsidR="004B113F" w:rsidRDefault="004B113F" w:rsidP="00022B58"/>
    <w:p w14:paraId="13396D26" w14:textId="77777777" w:rsidR="004B113F" w:rsidRDefault="004B113F" w:rsidP="00022B58"/>
    <w:p w14:paraId="1D1D08B3" w14:textId="77777777" w:rsidR="004B113F" w:rsidRDefault="004B113F" w:rsidP="00022B58"/>
    <w:p w14:paraId="7DE36FD9" w14:textId="77777777" w:rsidR="004B113F" w:rsidRDefault="004B113F" w:rsidP="00022B58"/>
    <w:p w14:paraId="1946DA36" w14:textId="77777777" w:rsidR="004B113F" w:rsidRDefault="004B113F" w:rsidP="00022B58"/>
    <w:p w14:paraId="4E2DFF31" w14:textId="77777777" w:rsidR="004B113F" w:rsidRDefault="004B113F" w:rsidP="00022B58"/>
    <w:p w14:paraId="55A3CFC5" w14:textId="72128676" w:rsidR="004B113F" w:rsidRDefault="004B113F" w:rsidP="00022B58"/>
    <w:p w14:paraId="086691A9" w14:textId="77F5110B" w:rsidR="00955226" w:rsidRDefault="008E77F2" w:rsidP="00594E8D">
      <w:pPr>
        <w:jc w:val="center"/>
        <w:rPr>
          <w:sz w:val="36"/>
          <w:szCs w:val="36"/>
        </w:rPr>
      </w:pPr>
      <w:r>
        <w:rPr>
          <w:sz w:val="36"/>
          <w:szCs w:val="36"/>
        </w:rPr>
        <w:t>Robotic Waffles</w:t>
      </w:r>
    </w:p>
    <w:p w14:paraId="61EEB2BF" w14:textId="23C032A5" w:rsidR="004B113F" w:rsidRDefault="00F41710" w:rsidP="00594E8D">
      <w:pPr>
        <w:jc w:val="center"/>
        <w:rPr>
          <w:sz w:val="36"/>
          <w:szCs w:val="36"/>
        </w:rPr>
      </w:pPr>
      <w:r>
        <w:rPr>
          <w:sz w:val="36"/>
          <w:szCs w:val="36"/>
        </w:rPr>
        <w:fldChar w:fldCharType="begin"/>
      </w:r>
      <w:r>
        <w:rPr>
          <w:sz w:val="36"/>
          <w:szCs w:val="36"/>
        </w:rPr>
        <w:instrText xml:space="preserve"> TITLE   \* MERGEFORMAT </w:instrText>
      </w:r>
      <w:r>
        <w:rPr>
          <w:sz w:val="36"/>
          <w:szCs w:val="36"/>
        </w:rPr>
        <w:fldChar w:fldCharType="separate"/>
      </w:r>
      <w:r w:rsidR="009A505F">
        <w:rPr>
          <w:sz w:val="36"/>
          <w:szCs w:val="36"/>
        </w:rPr>
        <w:t>S</w:t>
      </w:r>
      <w:r w:rsidR="004568E4">
        <w:rPr>
          <w:sz w:val="36"/>
          <w:szCs w:val="36"/>
        </w:rPr>
        <w:t>ystem</w:t>
      </w:r>
      <w:r w:rsidR="009A505F">
        <w:rPr>
          <w:sz w:val="36"/>
          <w:szCs w:val="36"/>
        </w:rPr>
        <w:t xml:space="preserve"> Design Description</w:t>
      </w:r>
      <w:r>
        <w:rPr>
          <w:sz w:val="36"/>
          <w:szCs w:val="36"/>
        </w:rPr>
        <w:fldChar w:fldCharType="end"/>
      </w:r>
    </w:p>
    <w:p w14:paraId="1D4C25A0" w14:textId="77777777" w:rsidR="008F2A8A" w:rsidRDefault="008F2A8A" w:rsidP="00594E8D">
      <w:pPr>
        <w:jc w:val="center"/>
        <w:rPr>
          <w:sz w:val="36"/>
          <w:szCs w:val="36"/>
        </w:rPr>
      </w:pPr>
    </w:p>
    <w:p w14:paraId="0D4C359B" w14:textId="77777777" w:rsidR="008F2A8A" w:rsidRDefault="008F2A8A" w:rsidP="00594E8D">
      <w:pPr>
        <w:jc w:val="center"/>
        <w:rPr>
          <w:sz w:val="36"/>
          <w:szCs w:val="36"/>
        </w:rPr>
      </w:pPr>
    </w:p>
    <w:p w14:paraId="3FB143EA" w14:textId="77777777" w:rsidR="008F2A8A" w:rsidRDefault="008F2A8A" w:rsidP="00594E8D">
      <w:pPr>
        <w:jc w:val="center"/>
        <w:rPr>
          <w:sz w:val="36"/>
          <w:szCs w:val="36"/>
        </w:rPr>
      </w:pPr>
    </w:p>
    <w:p w14:paraId="0E87423A" w14:textId="77777777" w:rsidR="008F2A8A" w:rsidRDefault="008F2A8A" w:rsidP="00594E8D">
      <w:pPr>
        <w:jc w:val="center"/>
        <w:rPr>
          <w:sz w:val="36"/>
          <w:szCs w:val="36"/>
        </w:rPr>
      </w:pPr>
    </w:p>
    <w:p w14:paraId="760452DB" w14:textId="77777777" w:rsidR="008F2A8A" w:rsidRDefault="008F2A8A" w:rsidP="00594E8D">
      <w:pPr>
        <w:jc w:val="center"/>
        <w:rPr>
          <w:sz w:val="36"/>
          <w:szCs w:val="36"/>
        </w:rPr>
      </w:pPr>
    </w:p>
    <w:p w14:paraId="1EEB86B5" w14:textId="77777777" w:rsidR="008F2A8A" w:rsidRDefault="008F2A8A" w:rsidP="00594E8D">
      <w:pPr>
        <w:jc w:val="center"/>
        <w:rPr>
          <w:sz w:val="36"/>
          <w:szCs w:val="36"/>
        </w:rPr>
      </w:pPr>
    </w:p>
    <w:p w14:paraId="4C9B9E00" w14:textId="77777777" w:rsidR="008F2A8A" w:rsidRDefault="008F2A8A" w:rsidP="00594E8D">
      <w:pPr>
        <w:jc w:val="center"/>
        <w:rPr>
          <w:sz w:val="36"/>
          <w:szCs w:val="36"/>
        </w:rPr>
      </w:pPr>
    </w:p>
    <w:p w14:paraId="09095473" w14:textId="77777777" w:rsidR="004B113F" w:rsidRDefault="004B113F" w:rsidP="00022B58"/>
    <w:p w14:paraId="45F96936" w14:textId="77777777" w:rsidR="00CA0C08" w:rsidRDefault="00CA0C08">
      <w:pPr>
        <w:spacing w:after="0"/>
        <w:rPr>
          <w:b/>
          <w:bCs/>
          <w:caps/>
          <w:sz w:val="20"/>
          <w:szCs w:val="20"/>
        </w:rPr>
      </w:pPr>
      <w:bookmarkStart w:id="0" w:name="_Toc463272790"/>
      <w:r>
        <w:br w:type="page"/>
      </w:r>
    </w:p>
    <w:p w14:paraId="26AAA2EF" w14:textId="3308F61C" w:rsidR="00BB3C35" w:rsidRDefault="003D1DA1">
      <w:pPr>
        <w:pStyle w:val="TOC1"/>
        <w:tabs>
          <w:tab w:val="left" w:pos="480"/>
          <w:tab w:val="right" w:leader="dot" w:pos="9113"/>
        </w:tabs>
        <w:rPr>
          <w:rFonts w:eastAsiaTheme="minorEastAsia" w:cstheme="minorBidi"/>
          <w:b w:val="0"/>
          <w:bCs w:val="0"/>
          <w:caps w:val="0"/>
          <w:noProof/>
          <w:sz w:val="22"/>
          <w:szCs w:val="22"/>
          <w:lang w:val="en-SE" w:eastAsia="en-SE"/>
        </w:rPr>
      </w:pPr>
      <w:r>
        <w:lastRenderedPageBreak/>
        <w:fldChar w:fldCharType="begin"/>
      </w:r>
      <w:r>
        <w:instrText xml:space="preserve"> TOC \o "1-3" \h \z \u </w:instrText>
      </w:r>
      <w:r>
        <w:fldChar w:fldCharType="separate"/>
      </w:r>
      <w:hyperlink w:anchor="_Toc21687190" w:history="1">
        <w:r w:rsidR="00BB3C35" w:rsidRPr="00F50D91">
          <w:rPr>
            <w:rStyle w:val="Hyperlink"/>
            <w:noProof/>
          </w:rPr>
          <w:t>1</w:t>
        </w:r>
        <w:r w:rsidR="00BB3C35">
          <w:rPr>
            <w:rFonts w:eastAsiaTheme="minorEastAsia" w:cstheme="minorBidi"/>
            <w:b w:val="0"/>
            <w:bCs w:val="0"/>
            <w:caps w:val="0"/>
            <w:noProof/>
            <w:sz w:val="22"/>
            <w:szCs w:val="22"/>
            <w:lang w:val="en-SE" w:eastAsia="en-SE"/>
          </w:rPr>
          <w:tab/>
        </w:r>
        <w:r w:rsidR="00BB3C35" w:rsidRPr="00F50D91">
          <w:rPr>
            <w:rStyle w:val="Hyperlink"/>
            <w:noProof/>
          </w:rPr>
          <w:t>Introduction</w:t>
        </w:r>
        <w:r w:rsidR="00BB3C35">
          <w:rPr>
            <w:noProof/>
            <w:webHidden/>
          </w:rPr>
          <w:tab/>
        </w:r>
        <w:r w:rsidR="00BB3C35">
          <w:rPr>
            <w:noProof/>
            <w:webHidden/>
          </w:rPr>
          <w:fldChar w:fldCharType="begin"/>
        </w:r>
        <w:r w:rsidR="00BB3C35">
          <w:rPr>
            <w:noProof/>
            <w:webHidden/>
          </w:rPr>
          <w:instrText xml:space="preserve"> PAGEREF _Toc21687190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7B396A9F" w14:textId="15CCA222"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1" w:history="1">
        <w:r w:rsidR="00BB3C35" w:rsidRPr="00F50D91">
          <w:rPr>
            <w:rStyle w:val="Hyperlink"/>
            <w:noProof/>
          </w:rPr>
          <w:t>1.1</w:t>
        </w:r>
        <w:r w:rsidR="00BB3C35">
          <w:rPr>
            <w:rFonts w:eastAsiaTheme="minorEastAsia" w:cstheme="minorBidi"/>
            <w:smallCaps w:val="0"/>
            <w:noProof/>
            <w:sz w:val="22"/>
            <w:szCs w:val="22"/>
            <w:lang w:val="en-SE" w:eastAsia="en-SE"/>
          </w:rPr>
          <w:tab/>
        </w:r>
        <w:r w:rsidR="00BB3C35" w:rsidRPr="00F50D91">
          <w:rPr>
            <w:rStyle w:val="Hyperlink"/>
            <w:noProof/>
          </w:rPr>
          <w:t>Background</w:t>
        </w:r>
        <w:r w:rsidR="00BB3C35">
          <w:rPr>
            <w:noProof/>
            <w:webHidden/>
          </w:rPr>
          <w:tab/>
        </w:r>
        <w:r w:rsidR="00BB3C35">
          <w:rPr>
            <w:noProof/>
            <w:webHidden/>
          </w:rPr>
          <w:fldChar w:fldCharType="begin"/>
        </w:r>
        <w:r w:rsidR="00BB3C35">
          <w:rPr>
            <w:noProof/>
            <w:webHidden/>
          </w:rPr>
          <w:instrText xml:space="preserve"> PAGEREF _Toc21687191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64BC455E" w14:textId="488A7AFB"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2" w:history="1">
        <w:r w:rsidR="00BB3C35" w:rsidRPr="00F50D91">
          <w:rPr>
            <w:rStyle w:val="Hyperlink"/>
            <w:noProof/>
          </w:rPr>
          <w:t>1.2</w:t>
        </w:r>
        <w:r w:rsidR="00BB3C35">
          <w:rPr>
            <w:rFonts w:eastAsiaTheme="minorEastAsia" w:cstheme="minorBidi"/>
            <w:smallCaps w:val="0"/>
            <w:noProof/>
            <w:sz w:val="22"/>
            <w:szCs w:val="22"/>
            <w:lang w:val="en-SE" w:eastAsia="en-SE"/>
          </w:rPr>
          <w:tab/>
        </w:r>
        <w:r w:rsidR="00BB3C35" w:rsidRPr="00F50D91">
          <w:rPr>
            <w:rStyle w:val="Hyperlink"/>
            <w:noProof/>
          </w:rPr>
          <w:t>Purpose</w:t>
        </w:r>
        <w:r w:rsidR="00BB3C35">
          <w:rPr>
            <w:noProof/>
            <w:webHidden/>
          </w:rPr>
          <w:tab/>
        </w:r>
        <w:r w:rsidR="00BB3C35">
          <w:rPr>
            <w:noProof/>
            <w:webHidden/>
          </w:rPr>
          <w:fldChar w:fldCharType="begin"/>
        </w:r>
        <w:r w:rsidR="00BB3C35">
          <w:rPr>
            <w:noProof/>
            <w:webHidden/>
          </w:rPr>
          <w:instrText xml:space="preserve"> PAGEREF _Toc21687192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25BE0316" w14:textId="313F2F97"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3" w:history="1">
        <w:r w:rsidR="00BB3C35" w:rsidRPr="00F50D91">
          <w:rPr>
            <w:rStyle w:val="Hyperlink"/>
            <w:noProof/>
          </w:rPr>
          <w:t>1.3</w:t>
        </w:r>
        <w:r w:rsidR="00BB3C35">
          <w:rPr>
            <w:rFonts w:eastAsiaTheme="minorEastAsia" w:cstheme="minorBidi"/>
            <w:smallCaps w:val="0"/>
            <w:noProof/>
            <w:sz w:val="22"/>
            <w:szCs w:val="22"/>
            <w:lang w:val="en-SE" w:eastAsia="en-SE"/>
          </w:rPr>
          <w:tab/>
        </w:r>
        <w:r w:rsidR="00BB3C35" w:rsidRPr="00F50D91">
          <w:rPr>
            <w:rStyle w:val="Hyperlink"/>
            <w:noProof/>
          </w:rPr>
          <w:t>Scope</w:t>
        </w:r>
        <w:r w:rsidR="00BB3C35">
          <w:rPr>
            <w:noProof/>
            <w:webHidden/>
          </w:rPr>
          <w:tab/>
        </w:r>
        <w:r w:rsidR="00BB3C35">
          <w:rPr>
            <w:noProof/>
            <w:webHidden/>
          </w:rPr>
          <w:fldChar w:fldCharType="begin"/>
        </w:r>
        <w:r w:rsidR="00BB3C35">
          <w:rPr>
            <w:noProof/>
            <w:webHidden/>
          </w:rPr>
          <w:instrText xml:space="preserve"> PAGEREF _Toc21687193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058937F7" w14:textId="595AC7A3"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4" w:history="1">
        <w:r w:rsidR="00BB3C35" w:rsidRPr="00F50D91">
          <w:rPr>
            <w:rStyle w:val="Hyperlink"/>
            <w:noProof/>
          </w:rPr>
          <w:t>1.4</w:t>
        </w:r>
        <w:r w:rsidR="00BB3C35">
          <w:rPr>
            <w:rFonts w:eastAsiaTheme="minorEastAsia" w:cstheme="minorBidi"/>
            <w:smallCaps w:val="0"/>
            <w:noProof/>
            <w:sz w:val="22"/>
            <w:szCs w:val="22"/>
            <w:lang w:val="en-SE" w:eastAsia="en-SE"/>
          </w:rPr>
          <w:tab/>
        </w:r>
        <w:r w:rsidR="00BB3C35" w:rsidRPr="00F50D91">
          <w:rPr>
            <w:rStyle w:val="Hyperlink"/>
            <w:noProof/>
          </w:rPr>
          <w:t>Version history</w:t>
        </w:r>
        <w:r w:rsidR="00BB3C35">
          <w:rPr>
            <w:noProof/>
            <w:webHidden/>
          </w:rPr>
          <w:tab/>
        </w:r>
        <w:r w:rsidR="00BB3C35">
          <w:rPr>
            <w:noProof/>
            <w:webHidden/>
          </w:rPr>
          <w:fldChar w:fldCharType="begin"/>
        </w:r>
        <w:r w:rsidR="00BB3C35">
          <w:rPr>
            <w:noProof/>
            <w:webHidden/>
          </w:rPr>
          <w:instrText xml:space="preserve"> PAGEREF _Toc21687194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7C34B174" w14:textId="33CC3B15"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5" w:history="1">
        <w:r w:rsidR="00BB3C35" w:rsidRPr="00F50D91">
          <w:rPr>
            <w:rStyle w:val="Hyperlink"/>
            <w:noProof/>
          </w:rPr>
          <w:t>1.5</w:t>
        </w:r>
        <w:r w:rsidR="00BB3C35">
          <w:rPr>
            <w:rFonts w:eastAsiaTheme="minorEastAsia" w:cstheme="minorBidi"/>
            <w:smallCaps w:val="0"/>
            <w:noProof/>
            <w:sz w:val="22"/>
            <w:szCs w:val="22"/>
            <w:lang w:val="en-SE" w:eastAsia="en-SE"/>
          </w:rPr>
          <w:tab/>
        </w:r>
        <w:r w:rsidR="00BB3C35" w:rsidRPr="00F50D91">
          <w:rPr>
            <w:rStyle w:val="Hyperlink"/>
            <w:noProof/>
          </w:rPr>
          <w:t>References</w:t>
        </w:r>
        <w:r w:rsidR="00BB3C35">
          <w:rPr>
            <w:noProof/>
            <w:webHidden/>
          </w:rPr>
          <w:tab/>
        </w:r>
        <w:r w:rsidR="00BB3C35">
          <w:rPr>
            <w:noProof/>
            <w:webHidden/>
          </w:rPr>
          <w:fldChar w:fldCharType="begin"/>
        </w:r>
        <w:r w:rsidR="00BB3C35">
          <w:rPr>
            <w:noProof/>
            <w:webHidden/>
          </w:rPr>
          <w:instrText xml:space="preserve"> PAGEREF _Toc21687195 \h </w:instrText>
        </w:r>
        <w:r w:rsidR="00BB3C35">
          <w:rPr>
            <w:noProof/>
            <w:webHidden/>
          </w:rPr>
        </w:r>
        <w:r w:rsidR="00BB3C35">
          <w:rPr>
            <w:noProof/>
            <w:webHidden/>
          </w:rPr>
          <w:fldChar w:fldCharType="separate"/>
        </w:r>
        <w:r w:rsidR="00BB3C35">
          <w:rPr>
            <w:noProof/>
            <w:webHidden/>
          </w:rPr>
          <w:t>3</w:t>
        </w:r>
        <w:r w:rsidR="00BB3C35">
          <w:rPr>
            <w:noProof/>
            <w:webHidden/>
          </w:rPr>
          <w:fldChar w:fldCharType="end"/>
        </w:r>
      </w:hyperlink>
    </w:p>
    <w:p w14:paraId="0C88AE39" w14:textId="5129B65E"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6" w:history="1">
        <w:r w:rsidR="00BB3C35" w:rsidRPr="00F50D91">
          <w:rPr>
            <w:rStyle w:val="Hyperlink"/>
            <w:noProof/>
          </w:rPr>
          <w:t>1.6</w:t>
        </w:r>
        <w:r w:rsidR="00BB3C35">
          <w:rPr>
            <w:rFonts w:eastAsiaTheme="minorEastAsia" w:cstheme="minorBidi"/>
            <w:smallCaps w:val="0"/>
            <w:noProof/>
            <w:sz w:val="22"/>
            <w:szCs w:val="22"/>
            <w:lang w:val="en-SE" w:eastAsia="en-SE"/>
          </w:rPr>
          <w:tab/>
        </w:r>
        <w:r w:rsidR="00BB3C35" w:rsidRPr="00F50D91">
          <w:rPr>
            <w:rStyle w:val="Hyperlink"/>
            <w:noProof/>
          </w:rPr>
          <w:t>Abbreviations and Definitions</w:t>
        </w:r>
        <w:r w:rsidR="00BB3C35">
          <w:rPr>
            <w:noProof/>
            <w:webHidden/>
          </w:rPr>
          <w:tab/>
        </w:r>
        <w:r w:rsidR="00BB3C35">
          <w:rPr>
            <w:noProof/>
            <w:webHidden/>
          </w:rPr>
          <w:fldChar w:fldCharType="begin"/>
        </w:r>
        <w:r w:rsidR="00BB3C35">
          <w:rPr>
            <w:noProof/>
            <w:webHidden/>
          </w:rPr>
          <w:instrText xml:space="preserve"> PAGEREF _Toc21687196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72907694" w14:textId="63691B4F" w:rsidR="00BB3C35" w:rsidRDefault="009E2C74">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197" w:history="1">
        <w:r w:rsidR="00BB3C35" w:rsidRPr="00F50D91">
          <w:rPr>
            <w:rStyle w:val="Hyperlink"/>
            <w:noProof/>
          </w:rPr>
          <w:t>2</w:t>
        </w:r>
        <w:r w:rsidR="00BB3C35">
          <w:rPr>
            <w:rFonts w:eastAsiaTheme="minorEastAsia" w:cstheme="minorBidi"/>
            <w:b w:val="0"/>
            <w:bCs w:val="0"/>
            <w:caps w:val="0"/>
            <w:noProof/>
            <w:sz w:val="22"/>
            <w:szCs w:val="22"/>
            <w:lang w:val="en-SE" w:eastAsia="en-SE"/>
          </w:rPr>
          <w:tab/>
        </w:r>
        <w:r w:rsidR="00BB3C35" w:rsidRPr="00F50D91">
          <w:rPr>
            <w:rStyle w:val="Hyperlink"/>
            <w:noProof/>
          </w:rPr>
          <w:t>System Overview</w:t>
        </w:r>
        <w:r w:rsidR="00BB3C35">
          <w:rPr>
            <w:noProof/>
            <w:webHidden/>
          </w:rPr>
          <w:tab/>
        </w:r>
        <w:r w:rsidR="00BB3C35">
          <w:rPr>
            <w:noProof/>
            <w:webHidden/>
          </w:rPr>
          <w:fldChar w:fldCharType="begin"/>
        </w:r>
        <w:r w:rsidR="00BB3C35">
          <w:rPr>
            <w:noProof/>
            <w:webHidden/>
          </w:rPr>
          <w:instrText xml:space="preserve"> PAGEREF _Toc21687197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2B21FC9C" w14:textId="50D7A11D"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8" w:history="1">
        <w:r w:rsidR="00BB3C35" w:rsidRPr="00F50D91">
          <w:rPr>
            <w:rStyle w:val="Hyperlink"/>
            <w:noProof/>
          </w:rPr>
          <w:t>2.1</w:t>
        </w:r>
        <w:r w:rsidR="00BB3C35">
          <w:rPr>
            <w:rFonts w:eastAsiaTheme="minorEastAsia" w:cstheme="minorBidi"/>
            <w:smallCaps w:val="0"/>
            <w:noProof/>
            <w:sz w:val="22"/>
            <w:szCs w:val="22"/>
            <w:lang w:val="en-SE" w:eastAsia="en-SE"/>
          </w:rPr>
          <w:tab/>
        </w:r>
        <w:r w:rsidR="00BB3C35" w:rsidRPr="00F50D91">
          <w:rPr>
            <w:rStyle w:val="Hyperlink"/>
            <w:noProof/>
          </w:rPr>
          <w:t>System Behaviour</w:t>
        </w:r>
        <w:r w:rsidR="00BB3C35">
          <w:rPr>
            <w:noProof/>
            <w:webHidden/>
          </w:rPr>
          <w:tab/>
        </w:r>
        <w:r w:rsidR="00BB3C35">
          <w:rPr>
            <w:noProof/>
            <w:webHidden/>
          </w:rPr>
          <w:fldChar w:fldCharType="begin"/>
        </w:r>
        <w:r w:rsidR="00BB3C35">
          <w:rPr>
            <w:noProof/>
            <w:webHidden/>
          </w:rPr>
          <w:instrText xml:space="preserve"> PAGEREF _Toc21687198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51E4B56D" w14:textId="46235E46"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199" w:history="1">
        <w:r w:rsidR="00BB3C35" w:rsidRPr="00F50D91">
          <w:rPr>
            <w:rStyle w:val="Hyperlink"/>
            <w:noProof/>
          </w:rPr>
          <w:t>2.2</w:t>
        </w:r>
        <w:r w:rsidR="00BB3C35">
          <w:rPr>
            <w:rFonts w:eastAsiaTheme="minorEastAsia" w:cstheme="minorBidi"/>
            <w:smallCaps w:val="0"/>
            <w:noProof/>
            <w:sz w:val="22"/>
            <w:szCs w:val="22"/>
            <w:lang w:val="en-SE" w:eastAsia="en-SE"/>
          </w:rPr>
          <w:tab/>
        </w:r>
        <w:r w:rsidR="00BB3C35" w:rsidRPr="00F50D91">
          <w:rPr>
            <w:rStyle w:val="Hyperlink"/>
            <w:noProof/>
          </w:rPr>
          <w:t>Robot system limitation</w:t>
        </w:r>
        <w:r w:rsidR="00BB3C35">
          <w:rPr>
            <w:noProof/>
            <w:webHidden/>
          </w:rPr>
          <w:tab/>
        </w:r>
        <w:r w:rsidR="00BB3C35">
          <w:rPr>
            <w:noProof/>
            <w:webHidden/>
          </w:rPr>
          <w:fldChar w:fldCharType="begin"/>
        </w:r>
        <w:r w:rsidR="00BB3C35">
          <w:rPr>
            <w:noProof/>
            <w:webHidden/>
          </w:rPr>
          <w:instrText xml:space="preserve"> PAGEREF _Toc21687199 \h </w:instrText>
        </w:r>
        <w:r w:rsidR="00BB3C35">
          <w:rPr>
            <w:noProof/>
            <w:webHidden/>
          </w:rPr>
        </w:r>
        <w:r w:rsidR="00BB3C35">
          <w:rPr>
            <w:noProof/>
            <w:webHidden/>
          </w:rPr>
          <w:fldChar w:fldCharType="separate"/>
        </w:r>
        <w:r w:rsidR="00BB3C35">
          <w:rPr>
            <w:noProof/>
            <w:webHidden/>
          </w:rPr>
          <w:t>4</w:t>
        </w:r>
        <w:r w:rsidR="00BB3C35">
          <w:rPr>
            <w:noProof/>
            <w:webHidden/>
          </w:rPr>
          <w:fldChar w:fldCharType="end"/>
        </w:r>
      </w:hyperlink>
    </w:p>
    <w:p w14:paraId="4E10FEBF" w14:textId="287C15F9" w:rsidR="00BB3C35" w:rsidRDefault="009E2C74">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0" w:history="1">
        <w:r w:rsidR="00BB3C35" w:rsidRPr="00F50D91">
          <w:rPr>
            <w:rStyle w:val="Hyperlink"/>
            <w:noProof/>
          </w:rPr>
          <w:t>3</w:t>
        </w:r>
        <w:r w:rsidR="00BB3C35">
          <w:rPr>
            <w:rFonts w:eastAsiaTheme="minorEastAsia" w:cstheme="minorBidi"/>
            <w:b w:val="0"/>
            <w:bCs w:val="0"/>
            <w:caps w:val="0"/>
            <w:noProof/>
            <w:sz w:val="22"/>
            <w:szCs w:val="22"/>
            <w:lang w:val="en-SE" w:eastAsia="en-SE"/>
          </w:rPr>
          <w:tab/>
        </w:r>
        <w:r w:rsidR="00BB3C35" w:rsidRPr="00F50D91">
          <w:rPr>
            <w:rStyle w:val="Hyperlink"/>
            <w:noProof/>
          </w:rPr>
          <w:t>System architecture</w:t>
        </w:r>
        <w:r w:rsidR="00BB3C35">
          <w:rPr>
            <w:noProof/>
            <w:webHidden/>
          </w:rPr>
          <w:tab/>
        </w:r>
        <w:r w:rsidR="00BB3C35">
          <w:rPr>
            <w:noProof/>
            <w:webHidden/>
          </w:rPr>
          <w:fldChar w:fldCharType="begin"/>
        </w:r>
        <w:r w:rsidR="00BB3C35">
          <w:rPr>
            <w:noProof/>
            <w:webHidden/>
          </w:rPr>
          <w:instrText xml:space="preserve"> PAGEREF _Toc21687200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D09D1A8" w14:textId="71588E01"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01" w:history="1">
        <w:r w:rsidR="00BB3C35" w:rsidRPr="00F50D91">
          <w:rPr>
            <w:rStyle w:val="Hyperlink"/>
            <w:noProof/>
          </w:rPr>
          <w:t>3.1</w:t>
        </w:r>
        <w:r w:rsidR="00BB3C35">
          <w:rPr>
            <w:rFonts w:eastAsiaTheme="minorEastAsia" w:cstheme="minorBidi"/>
            <w:smallCaps w:val="0"/>
            <w:noProof/>
            <w:sz w:val="22"/>
            <w:szCs w:val="22"/>
            <w:lang w:val="en-SE" w:eastAsia="en-SE"/>
          </w:rPr>
          <w:tab/>
        </w:r>
        <w:r w:rsidR="00BB3C35" w:rsidRPr="00F50D91">
          <w:rPr>
            <w:rStyle w:val="Hyperlink"/>
            <w:noProof/>
          </w:rPr>
          <w:t>Architectural Design (High level)</w:t>
        </w:r>
        <w:r w:rsidR="00BB3C35">
          <w:rPr>
            <w:noProof/>
            <w:webHidden/>
          </w:rPr>
          <w:tab/>
        </w:r>
        <w:r w:rsidR="00BB3C35">
          <w:rPr>
            <w:noProof/>
            <w:webHidden/>
          </w:rPr>
          <w:fldChar w:fldCharType="begin"/>
        </w:r>
        <w:r w:rsidR="00BB3C35">
          <w:rPr>
            <w:noProof/>
            <w:webHidden/>
          </w:rPr>
          <w:instrText xml:space="preserve"> PAGEREF _Toc21687201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CBD05ED" w14:textId="7D47E4BC" w:rsidR="00BB3C35" w:rsidRDefault="009E2C74">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2" w:history="1">
        <w:r w:rsidR="00BB3C35" w:rsidRPr="00F50D91">
          <w:rPr>
            <w:rStyle w:val="Hyperlink"/>
            <w:noProof/>
          </w:rPr>
          <w:t>4</w:t>
        </w:r>
        <w:r w:rsidR="00BB3C35">
          <w:rPr>
            <w:rFonts w:eastAsiaTheme="minorEastAsia" w:cstheme="minorBidi"/>
            <w:b w:val="0"/>
            <w:bCs w:val="0"/>
            <w:caps w:val="0"/>
            <w:noProof/>
            <w:sz w:val="22"/>
            <w:szCs w:val="22"/>
            <w:lang w:val="en-SE" w:eastAsia="en-SE"/>
          </w:rPr>
          <w:tab/>
        </w:r>
        <w:r w:rsidR="00BB3C35" w:rsidRPr="00F50D91">
          <w:rPr>
            <w:rStyle w:val="Hyperlink"/>
            <w:noProof/>
          </w:rPr>
          <w:t>Hardware</w:t>
        </w:r>
        <w:r w:rsidR="00BB3C35">
          <w:rPr>
            <w:noProof/>
            <w:webHidden/>
          </w:rPr>
          <w:tab/>
        </w:r>
        <w:r w:rsidR="00BB3C35">
          <w:rPr>
            <w:noProof/>
            <w:webHidden/>
          </w:rPr>
          <w:fldChar w:fldCharType="begin"/>
        </w:r>
        <w:r w:rsidR="00BB3C35">
          <w:rPr>
            <w:noProof/>
            <w:webHidden/>
          </w:rPr>
          <w:instrText xml:space="preserve"> PAGEREF _Toc21687202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A994483" w14:textId="6FB2BBFF"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03" w:history="1">
        <w:r w:rsidR="00BB3C35" w:rsidRPr="00F50D91">
          <w:rPr>
            <w:rStyle w:val="Hyperlink"/>
            <w:noProof/>
          </w:rPr>
          <w:t>4.1</w:t>
        </w:r>
        <w:r w:rsidR="00BB3C35">
          <w:rPr>
            <w:rFonts w:eastAsiaTheme="minorEastAsia" w:cstheme="minorBidi"/>
            <w:smallCaps w:val="0"/>
            <w:noProof/>
            <w:sz w:val="22"/>
            <w:szCs w:val="22"/>
            <w:lang w:val="en-SE" w:eastAsia="en-SE"/>
          </w:rPr>
          <w:tab/>
        </w:r>
        <w:r w:rsidR="00BB3C35" w:rsidRPr="00F50D91">
          <w:rPr>
            <w:rStyle w:val="Hyperlink"/>
            <w:noProof/>
          </w:rPr>
          <w:t>Overview</w:t>
        </w:r>
        <w:r w:rsidR="00BB3C35">
          <w:rPr>
            <w:noProof/>
            <w:webHidden/>
          </w:rPr>
          <w:tab/>
        </w:r>
        <w:r w:rsidR="00BB3C35">
          <w:rPr>
            <w:noProof/>
            <w:webHidden/>
          </w:rPr>
          <w:fldChar w:fldCharType="begin"/>
        </w:r>
        <w:r w:rsidR="00BB3C35">
          <w:rPr>
            <w:noProof/>
            <w:webHidden/>
          </w:rPr>
          <w:instrText xml:space="preserve"> PAGEREF _Toc21687203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64E659B0" w14:textId="28EA759B" w:rsidR="00BB3C35" w:rsidRDefault="009E2C74">
      <w:pPr>
        <w:pStyle w:val="TOC3"/>
        <w:tabs>
          <w:tab w:val="left" w:pos="1200"/>
          <w:tab w:val="right" w:leader="dot" w:pos="9113"/>
        </w:tabs>
        <w:rPr>
          <w:rFonts w:eastAsiaTheme="minorEastAsia" w:cstheme="minorBidi"/>
          <w:i w:val="0"/>
          <w:iCs w:val="0"/>
          <w:noProof/>
          <w:sz w:val="22"/>
          <w:szCs w:val="22"/>
          <w:lang w:val="en-SE" w:eastAsia="en-SE"/>
        </w:rPr>
      </w:pPr>
      <w:hyperlink w:anchor="_Toc21687204" w:history="1">
        <w:r w:rsidR="00BB3C35" w:rsidRPr="00F50D91">
          <w:rPr>
            <w:rStyle w:val="Hyperlink"/>
            <w:noProof/>
          </w:rPr>
          <w:t>4.1.1</w:t>
        </w:r>
        <w:r w:rsidR="00BB3C35">
          <w:rPr>
            <w:rFonts w:eastAsiaTheme="minorEastAsia" w:cstheme="minorBidi"/>
            <w:i w:val="0"/>
            <w:iCs w:val="0"/>
            <w:noProof/>
            <w:sz w:val="22"/>
            <w:szCs w:val="22"/>
            <w:lang w:val="en-SE" w:eastAsia="en-SE"/>
          </w:rPr>
          <w:tab/>
        </w:r>
        <w:r w:rsidR="00BB3C35" w:rsidRPr="00F50D91">
          <w:rPr>
            <w:rStyle w:val="Hyperlink"/>
            <w:noProof/>
          </w:rPr>
          <w:t>Difficulties</w:t>
        </w:r>
        <w:r w:rsidR="00BB3C35">
          <w:rPr>
            <w:noProof/>
            <w:webHidden/>
          </w:rPr>
          <w:tab/>
        </w:r>
        <w:r w:rsidR="00BB3C35">
          <w:rPr>
            <w:noProof/>
            <w:webHidden/>
          </w:rPr>
          <w:fldChar w:fldCharType="begin"/>
        </w:r>
        <w:r w:rsidR="00BB3C35">
          <w:rPr>
            <w:noProof/>
            <w:webHidden/>
          </w:rPr>
          <w:instrText xml:space="preserve"> PAGEREF _Toc21687204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40B97C4" w14:textId="40205B3E"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05" w:history="1">
        <w:r w:rsidR="00BB3C35" w:rsidRPr="00F50D91">
          <w:rPr>
            <w:rStyle w:val="Hyperlink"/>
            <w:noProof/>
          </w:rPr>
          <w:t>4.2</w:t>
        </w:r>
        <w:r w:rsidR="00BB3C35">
          <w:rPr>
            <w:rFonts w:eastAsiaTheme="minorEastAsia" w:cstheme="minorBidi"/>
            <w:smallCaps w:val="0"/>
            <w:noProof/>
            <w:sz w:val="22"/>
            <w:szCs w:val="22"/>
            <w:lang w:val="en-SE" w:eastAsia="en-SE"/>
          </w:rPr>
          <w:tab/>
        </w:r>
        <w:r w:rsidR="00BB3C35" w:rsidRPr="00F50D91">
          <w:rPr>
            <w:rStyle w:val="Hyperlink"/>
            <w:noProof/>
          </w:rPr>
          <w:t>Work cell layout</w:t>
        </w:r>
        <w:r w:rsidR="00BB3C35">
          <w:rPr>
            <w:noProof/>
            <w:webHidden/>
          </w:rPr>
          <w:tab/>
        </w:r>
        <w:r w:rsidR="00BB3C35">
          <w:rPr>
            <w:noProof/>
            <w:webHidden/>
          </w:rPr>
          <w:fldChar w:fldCharType="begin"/>
        </w:r>
        <w:r w:rsidR="00BB3C35">
          <w:rPr>
            <w:noProof/>
            <w:webHidden/>
          </w:rPr>
          <w:instrText xml:space="preserve"> PAGEREF _Toc21687205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7BCA2A71" w14:textId="2C22A3E5" w:rsidR="00BB3C35" w:rsidRDefault="009E2C74">
      <w:pPr>
        <w:pStyle w:val="TOC3"/>
        <w:tabs>
          <w:tab w:val="left" w:pos="1200"/>
          <w:tab w:val="right" w:leader="dot" w:pos="9113"/>
        </w:tabs>
        <w:rPr>
          <w:rFonts w:eastAsiaTheme="minorEastAsia" w:cstheme="minorBidi"/>
          <w:i w:val="0"/>
          <w:iCs w:val="0"/>
          <w:noProof/>
          <w:sz w:val="22"/>
          <w:szCs w:val="22"/>
          <w:lang w:val="en-SE" w:eastAsia="en-SE"/>
        </w:rPr>
      </w:pPr>
      <w:hyperlink w:anchor="_Toc21687206" w:history="1">
        <w:r w:rsidR="00BB3C35" w:rsidRPr="00F50D91">
          <w:rPr>
            <w:rStyle w:val="Hyperlink"/>
            <w:noProof/>
          </w:rPr>
          <w:t>4.2.1</w:t>
        </w:r>
        <w:r w:rsidR="00BB3C35">
          <w:rPr>
            <w:rFonts w:eastAsiaTheme="minorEastAsia" w:cstheme="minorBidi"/>
            <w:i w:val="0"/>
            <w:iCs w:val="0"/>
            <w:noProof/>
            <w:sz w:val="22"/>
            <w:szCs w:val="22"/>
            <w:lang w:val="en-SE" w:eastAsia="en-SE"/>
          </w:rPr>
          <w:tab/>
        </w:r>
        <w:r w:rsidR="00BB3C35" w:rsidRPr="00F50D91">
          <w:rPr>
            <w:rStyle w:val="Hyperlink"/>
            <w:noProof/>
          </w:rPr>
          <w:t>COSIMIR</w:t>
        </w:r>
        <w:r w:rsidR="00BB3C35">
          <w:rPr>
            <w:noProof/>
            <w:webHidden/>
          </w:rPr>
          <w:tab/>
        </w:r>
        <w:r w:rsidR="00BB3C35">
          <w:rPr>
            <w:noProof/>
            <w:webHidden/>
          </w:rPr>
          <w:fldChar w:fldCharType="begin"/>
        </w:r>
        <w:r w:rsidR="00BB3C35">
          <w:rPr>
            <w:noProof/>
            <w:webHidden/>
          </w:rPr>
          <w:instrText xml:space="preserve"> PAGEREF _Toc21687206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15CB3527" w14:textId="53F4D844"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07" w:history="1">
        <w:r w:rsidR="00BB3C35" w:rsidRPr="00F50D91">
          <w:rPr>
            <w:rStyle w:val="Hyperlink"/>
            <w:noProof/>
          </w:rPr>
          <w:t>4.3</w:t>
        </w:r>
        <w:r w:rsidR="00BB3C35">
          <w:rPr>
            <w:rFonts w:eastAsiaTheme="minorEastAsia" w:cstheme="minorBidi"/>
            <w:smallCaps w:val="0"/>
            <w:noProof/>
            <w:sz w:val="22"/>
            <w:szCs w:val="22"/>
            <w:lang w:val="en-SE" w:eastAsia="en-SE"/>
          </w:rPr>
          <w:tab/>
        </w:r>
        <w:r w:rsidR="00BB3C35" w:rsidRPr="00F50D91">
          <w:rPr>
            <w:rStyle w:val="Hyperlink"/>
            <w:noProof/>
          </w:rPr>
          <w:t>Robot interface limitations</w:t>
        </w:r>
        <w:r w:rsidR="00BB3C35">
          <w:rPr>
            <w:noProof/>
            <w:webHidden/>
          </w:rPr>
          <w:tab/>
        </w:r>
        <w:r w:rsidR="00BB3C35">
          <w:rPr>
            <w:noProof/>
            <w:webHidden/>
          </w:rPr>
          <w:fldChar w:fldCharType="begin"/>
        </w:r>
        <w:r w:rsidR="00BB3C35">
          <w:rPr>
            <w:noProof/>
            <w:webHidden/>
          </w:rPr>
          <w:instrText xml:space="preserve"> PAGEREF _Toc21687207 \h </w:instrText>
        </w:r>
        <w:r w:rsidR="00BB3C35">
          <w:rPr>
            <w:noProof/>
            <w:webHidden/>
          </w:rPr>
        </w:r>
        <w:r w:rsidR="00BB3C35">
          <w:rPr>
            <w:noProof/>
            <w:webHidden/>
          </w:rPr>
          <w:fldChar w:fldCharType="separate"/>
        </w:r>
        <w:r w:rsidR="00BB3C35">
          <w:rPr>
            <w:noProof/>
            <w:webHidden/>
          </w:rPr>
          <w:t>5</w:t>
        </w:r>
        <w:r w:rsidR="00BB3C35">
          <w:rPr>
            <w:noProof/>
            <w:webHidden/>
          </w:rPr>
          <w:fldChar w:fldCharType="end"/>
        </w:r>
      </w:hyperlink>
    </w:p>
    <w:p w14:paraId="2FC2D5A3" w14:textId="34573587" w:rsidR="00BB3C35" w:rsidRDefault="009E2C74">
      <w:pPr>
        <w:pStyle w:val="TOC1"/>
        <w:tabs>
          <w:tab w:val="left" w:pos="480"/>
          <w:tab w:val="right" w:leader="dot" w:pos="9113"/>
        </w:tabs>
        <w:rPr>
          <w:rFonts w:eastAsiaTheme="minorEastAsia" w:cstheme="minorBidi"/>
          <w:b w:val="0"/>
          <w:bCs w:val="0"/>
          <w:caps w:val="0"/>
          <w:noProof/>
          <w:sz w:val="22"/>
          <w:szCs w:val="22"/>
          <w:lang w:val="en-SE" w:eastAsia="en-SE"/>
        </w:rPr>
      </w:pPr>
      <w:hyperlink w:anchor="_Toc21687208" w:history="1">
        <w:r w:rsidR="00BB3C35" w:rsidRPr="00F50D91">
          <w:rPr>
            <w:rStyle w:val="Hyperlink"/>
            <w:noProof/>
          </w:rPr>
          <w:t>5</w:t>
        </w:r>
        <w:r w:rsidR="00BB3C35">
          <w:rPr>
            <w:rFonts w:eastAsiaTheme="minorEastAsia" w:cstheme="minorBidi"/>
            <w:b w:val="0"/>
            <w:bCs w:val="0"/>
            <w:caps w:val="0"/>
            <w:noProof/>
            <w:sz w:val="22"/>
            <w:szCs w:val="22"/>
            <w:lang w:val="en-SE" w:eastAsia="en-SE"/>
          </w:rPr>
          <w:tab/>
        </w:r>
        <w:r w:rsidR="00BB3C35" w:rsidRPr="00F50D91">
          <w:rPr>
            <w:rStyle w:val="Hyperlink"/>
            <w:noProof/>
          </w:rPr>
          <w:t>Software</w:t>
        </w:r>
        <w:r w:rsidR="00BB3C35">
          <w:rPr>
            <w:noProof/>
            <w:webHidden/>
          </w:rPr>
          <w:tab/>
        </w:r>
        <w:r w:rsidR="00BB3C35">
          <w:rPr>
            <w:noProof/>
            <w:webHidden/>
          </w:rPr>
          <w:fldChar w:fldCharType="begin"/>
        </w:r>
        <w:r w:rsidR="00BB3C35">
          <w:rPr>
            <w:noProof/>
            <w:webHidden/>
          </w:rPr>
          <w:instrText xml:space="preserve"> PAGEREF _Toc21687208 \h </w:instrText>
        </w:r>
        <w:r w:rsidR="00BB3C35">
          <w:rPr>
            <w:noProof/>
            <w:webHidden/>
          </w:rPr>
        </w:r>
        <w:r w:rsidR="00BB3C35">
          <w:rPr>
            <w:noProof/>
            <w:webHidden/>
          </w:rPr>
          <w:fldChar w:fldCharType="separate"/>
        </w:r>
        <w:r w:rsidR="00BB3C35">
          <w:rPr>
            <w:noProof/>
            <w:webHidden/>
          </w:rPr>
          <w:t>6</w:t>
        </w:r>
        <w:r w:rsidR="00BB3C35">
          <w:rPr>
            <w:noProof/>
            <w:webHidden/>
          </w:rPr>
          <w:fldChar w:fldCharType="end"/>
        </w:r>
      </w:hyperlink>
    </w:p>
    <w:p w14:paraId="608A9818" w14:textId="2A3F76A0"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09" w:history="1">
        <w:r w:rsidR="00BB3C35" w:rsidRPr="00F50D91">
          <w:rPr>
            <w:rStyle w:val="Hyperlink"/>
            <w:noProof/>
          </w:rPr>
          <w:t>5.1</w:t>
        </w:r>
        <w:r w:rsidR="00BB3C35">
          <w:rPr>
            <w:rFonts w:eastAsiaTheme="minorEastAsia" w:cstheme="minorBidi"/>
            <w:smallCaps w:val="0"/>
            <w:noProof/>
            <w:sz w:val="22"/>
            <w:szCs w:val="22"/>
            <w:lang w:val="en-SE" w:eastAsia="en-SE"/>
          </w:rPr>
          <w:tab/>
        </w:r>
        <w:r w:rsidR="00BB3C35" w:rsidRPr="00F50D91">
          <w:rPr>
            <w:rStyle w:val="Hyperlink"/>
            <w:noProof/>
          </w:rPr>
          <w:t>Overview</w:t>
        </w:r>
        <w:r w:rsidR="00BB3C35">
          <w:rPr>
            <w:noProof/>
            <w:webHidden/>
          </w:rPr>
          <w:tab/>
        </w:r>
        <w:r w:rsidR="00BB3C35">
          <w:rPr>
            <w:noProof/>
            <w:webHidden/>
          </w:rPr>
          <w:fldChar w:fldCharType="begin"/>
        </w:r>
        <w:r w:rsidR="00BB3C35">
          <w:rPr>
            <w:noProof/>
            <w:webHidden/>
          </w:rPr>
          <w:instrText xml:space="preserve"> PAGEREF _Toc21687209 \h </w:instrText>
        </w:r>
        <w:r w:rsidR="00BB3C35">
          <w:rPr>
            <w:noProof/>
            <w:webHidden/>
          </w:rPr>
        </w:r>
        <w:r w:rsidR="00BB3C35">
          <w:rPr>
            <w:noProof/>
            <w:webHidden/>
          </w:rPr>
          <w:fldChar w:fldCharType="separate"/>
        </w:r>
        <w:r w:rsidR="00BB3C35">
          <w:rPr>
            <w:noProof/>
            <w:webHidden/>
          </w:rPr>
          <w:t>6</w:t>
        </w:r>
        <w:r w:rsidR="00BB3C35">
          <w:rPr>
            <w:noProof/>
            <w:webHidden/>
          </w:rPr>
          <w:fldChar w:fldCharType="end"/>
        </w:r>
      </w:hyperlink>
    </w:p>
    <w:p w14:paraId="3FF9AE4E" w14:textId="2EF5BC92" w:rsidR="00BB3C35" w:rsidRDefault="009E2C74">
      <w:pPr>
        <w:pStyle w:val="TOC3"/>
        <w:tabs>
          <w:tab w:val="left" w:pos="1200"/>
          <w:tab w:val="right" w:leader="dot" w:pos="9113"/>
        </w:tabs>
        <w:rPr>
          <w:rFonts w:eastAsiaTheme="minorEastAsia" w:cstheme="minorBidi"/>
          <w:i w:val="0"/>
          <w:iCs w:val="0"/>
          <w:noProof/>
          <w:sz w:val="22"/>
          <w:szCs w:val="22"/>
          <w:lang w:val="en-SE" w:eastAsia="en-SE"/>
        </w:rPr>
      </w:pPr>
      <w:hyperlink w:anchor="_Toc21687210" w:history="1">
        <w:r w:rsidR="00BB3C35" w:rsidRPr="00F50D91">
          <w:rPr>
            <w:rStyle w:val="Hyperlink"/>
            <w:noProof/>
          </w:rPr>
          <w:t>5.1.1</w:t>
        </w:r>
        <w:r w:rsidR="00BB3C35">
          <w:rPr>
            <w:rFonts w:eastAsiaTheme="minorEastAsia" w:cstheme="minorBidi"/>
            <w:i w:val="0"/>
            <w:iCs w:val="0"/>
            <w:noProof/>
            <w:sz w:val="22"/>
            <w:szCs w:val="22"/>
            <w:lang w:val="en-SE" w:eastAsia="en-SE"/>
          </w:rPr>
          <w:tab/>
        </w:r>
        <w:r w:rsidR="00BB3C35" w:rsidRPr="00F50D91">
          <w:rPr>
            <w:rStyle w:val="Hyperlink"/>
            <w:noProof/>
          </w:rPr>
          <w:t>Robot control</w:t>
        </w:r>
        <w:r w:rsidR="00BB3C35">
          <w:rPr>
            <w:noProof/>
            <w:webHidden/>
          </w:rPr>
          <w:tab/>
        </w:r>
        <w:r w:rsidR="00BB3C35">
          <w:rPr>
            <w:noProof/>
            <w:webHidden/>
          </w:rPr>
          <w:fldChar w:fldCharType="begin"/>
        </w:r>
        <w:r w:rsidR="00BB3C35">
          <w:rPr>
            <w:noProof/>
            <w:webHidden/>
          </w:rPr>
          <w:instrText xml:space="preserve"> PAGEREF _Toc21687210 \h </w:instrText>
        </w:r>
        <w:r w:rsidR="00BB3C35">
          <w:rPr>
            <w:noProof/>
            <w:webHidden/>
          </w:rPr>
        </w:r>
        <w:r w:rsidR="00BB3C35">
          <w:rPr>
            <w:noProof/>
            <w:webHidden/>
          </w:rPr>
          <w:fldChar w:fldCharType="separate"/>
        </w:r>
        <w:r w:rsidR="00BB3C35">
          <w:rPr>
            <w:noProof/>
            <w:webHidden/>
          </w:rPr>
          <w:t>6</w:t>
        </w:r>
        <w:r w:rsidR="00BB3C35">
          <w:rPr>
            <w:noProof/>
            <w:webHidden/>
          </w:rPr>
          <w:fldChar w:fldCharType="end"/>
        </w:r>
      </w:hyperlink>
    </w:p>
    <w:p w14:paraId="68A0BB27" w14:textId="587DA002"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11" w:history="1">
        <w:r w:rsidR="00BB3C35" w:rsidRPr="00F50D91">
          <w:rPr>
            <w:rStyle w:val="Hyperlink"/>
            <w:noProof/>
          </w:rPr>
          <w:t>5.2</w:t>
        </w:r>
        <w:r w:rsidR="00BB3C35">
          <w:rPr>
            <w:rFonts w:eastAsiaTheme="minorEastAsia" w:cstheme="minorBidi"/>
            <w:smallCaps w:val="0"/>
            <w:noProof/>
            <w:sz w:val="22"/>
            <w:szCs w:val="22"/>
            <w:lang w:val="en-SE" w:eastAsia="en-SE"/>
          </w:rPr>
          <w:tab/>
        </w:r>
        <w:r w:rsidR="00BB3C35" w:rsidRPr="00F50D91">
          <w:rPr>
            <w:rStyle w:val="Hyperlink"/>
            <w:noProof/>
          </w:rPr>
          <w:t>Communication viewpoint</w:t>
        </w:r>
        <w:r w:rsidR="00BB3C35">
          <w:rPr>
            <w:noProof/>
            <w:webHidden/>
          </w:rPr>
          <w:tab/>
        </w:r>
        <w:r w:rsidR="00BB3C35">
          <w:rPr>
            <w:noProof/>
            <w:webHidden/>
          </w:rPr>
          <w:fldChar w:fldCharType="begin"/>
        </w:r>
        <w:r w:rsidR="00BB3C35">
          <w:rPr>
            <w:noProof/>
            <w:webHidden/>
          </w:rPr>
          <w:instrText xml:space="preserve"> PAGEREF _Toc21687211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7938B8AE" w14:textId="2D864F08"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12" w:history="1">
        <w:r w:rsidR="00BB3C35" w:rsidRPr="00F50D91">
          <w:rPr>
            <w:rStyle w:val="Hyperlink"/>
            <w:noProof/>
          </w:rPr>
          <w:t>5.3</w:t>
        </w:r>
        <w:r w:rsidR="00BB3C35">
          <w:rPr>
            <w:rFonts w:eastAsiaTheme="minorEastAsia" w:cstheme="minorBidi"/>
            <w:smallCaps w:val="0"/>
            <w:noProof/>
            <w:sz w:val="22"/>
            <w:szCs w:val="22"/>
            <w:lang w:val="en-SE" w:eastAsia="en-SE"/>
          </w:rPr>
          <w:tab/>
        </w:r>
        <w:r w:rsidR="00BB3C35" w:rsidRPr="00F50D91">
          <w:rPr>
            <w:rStyle w:val="Hyperlink"/>
            <w:noProof/>
          </w:rPr>
          <w:t>Dependency viewpoint</w:t>
        </w:r>
        <w:r w:rsidR="00BB3C35">
          <w:rPr>
            <w:noProof/>
            <w:webHidden/>
          </w:rPr>
          <w:tab/>
        </w:r>
        <w:r w:rsidR="00BB3C35">
          <w:rPr>
            <w:noProof/>
            <w:webHidden/>
          </w:rPr>
          <w:fldChar w:fldCharType="begin"/>
        </w:r>
        <w:r w:rsidR="00BB3C35">
          <w:rPr>
            <w:noProof/>
            <w:webHidden/>
          </w:rPr>
          <w:instrText xml:space="preserve"> PAGEREF _Toc21687212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1011F289" w14:textId="6B3EA22E"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13" w:history="1">
        <w:r w:rsidR="00BB3C35" w:rsidRPr="00F50D91">
          <w:rPr>
            <w:rStyle w:val="Hyperlink"/>
            <w:noProof/>
          </w:rPr>
          <w:t>5.4</w:t>
        </w:r>
        <w:r w:rsidR="00BB3C35">
          <w:rPr>
            <w:rFonts w:eastAsiaTheme="minorEastAsia" w:cstheme="minorBidi"/>
            <w:smallCaps w:val="0"/>
            <w:noProof/>
            <w:sz w:val="22"/>
            <w:szCs w:val="22"/>
            <w:lang w:val="en-SE" w:eastAsia="en-SE"/>
          </w:rPr>
          <w:tab/>
        </w:r>
        <w:r w:rsidR="00BB3C35" w:rsidRPr="00F50D91">
          <w:rPr>
            <w:rStyle w:val="Hyperlink"/>
            <w:noProof/>
          </w:rPr>
          <w:t>Logical viewpoint</w:t>
        </w:r>
        <w:r w:rsidR="00BB3C35">
          <w:rPr>
            <w:noProof/>
            <w:webHidden/>
          </w:rPr>
          <w:tab/>
        </w:r>
        <w:r w:rsidR="00BB3C35">
          <w:rPr>
            <w:noProof/>
            <w:webHidden/>
          </w:rPr>
          <w:fldChar w:fldCharType="begin"/>
        </w:r>
        <w:r w:rsidR="00BB3C35">
          <w:rPr>
            <w:noProof/>
            <w:webHidden/>
          </w:rPr>
          <w:instrText xml:space="preserve"> PAGEREF _Toc21687213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1B92270C" w14:textId="6E266D2A" w:rsidR="00BB3C35" w:rsidRDefault="009E2C74">
      <w:pPr>
        <w:pStyle w:val="TOC2"/>
        <w:tabs>
          <w:tab w:val="left" w:pos="720"/>
          <w:tab w:val="right" w:leader="dot" w:pos="9113"/>
        </w:tabs>
        <w:rPr>
          <w:rFonts w:eastAsiaTheme="minorEastAsia" w:cstheme="minorBidi"/>
          <w:smallCaps w:val="0"/>
          <w:noProof/>
          <w:sz w:val="22"/>
          <w:szCs w:val="22"/>
          <w:lang w:val="en-SE" w:eastAsia="en-SE"/>
        </w:rPr>
      </w:pPr>
      <w:hyperlink w:anchor="_Toc21687214" w:history="1">
        <w:r w:rsidR="00BB3C35" w:rsidRPr="00F50D91">
          <w:rPr>
            <w:rStyle w:val="Hyperlink"/>
            <w:noProof/>
          </w:rPr>
          <w:t>5.5</w:t>
        </w:r>
        <w:r w:rsidR="00BB3C35">
          <w:rPr>
            <w:rFonts w:eastAsiaTheme="minorEastAsia" w:cstheme="minorBidi"/>
            <w:smallCaps w:val="0"/>
            <w:noProof/>
            <w:sz w:val="22"/>
            <w:szCs w:val="22"/>
            <w:lang w:val="en-SE" w:eastAsia="en-SE"/>
          </w:rPr>
          <w:tab/>
        </w:r>
        <w:r w:rsidR="00BB3C35" w:rsidRPr="00F50D91">
          <w:rPr>
            <w:rStyle w:val="Hyperlink"/>
            <w:noProof/>
          </w:rPr>
          <w:t>Information viewpoint</w:t>
        </w:r>
        <w:r w:rsidR="00BB3C35">
          <w:rPr>
            <w:noProof/>
            <w:webHidden/>
          </w:rPr>
          <w:tab/>
        </w:r>
        <w:r w:rsidR="00BB3C35">
          <w:rPr>
            <w:noProof/>
            <w:webHidden/>
          </w:rPr>
          <w:fldChar w:fldCharType="begin"/>
        </w:r>
        <w:r w:rsidR="00BB3C35">
          <w:rPr>
            <w:noProof/>
            <w:webHidden/>
          </w:rPr>
          <w:instrText xml:space="preserve"> PAGEREF _Toc21687214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50F0B074" w14:textId="32B6ADBF" w:rsidR="00BB3C35" w:rsidRDefault="009E2C74">
      <w:pPr>
        <w:pStyle w:val="TOC3"/>
        <w:tabs>
          <w:tab w:val="left" w:pos="1200"/>
          <w:tab w:val="right" w:leader="dot" w:pos="9113"/>
        </w:tabs>
        <w:rPr>
          <w:rFonts w:eastAsiaTheme="minorEastAsia" w:cstheme="minorBidi"/>
          <w:i w:val="0"/>
          <w:iCs w:val="0"/>
          <w:noProof/>
          <w:sz w:val="22"/>
          <w:szCs w:val="22"/>
          <w:lang w:val="en-SE" w:eastAsia="en-SE"/>
        </w:rPr>
      </w:pPr>
      <w:hyperlink w:anchor="_Toc21687215" w:history="1">
        <w:r w:rsidR="00BB3C35" w:rsidRPr="00F50D91">
          <w:rPr>
            <w:rStyle w:val="Hyperlink"/>
            <w:noProof/>
          </w:rPr>
          <w:t>5.5.1</w:t>
        </w:r>
        <w:r w:rsidR="00BB3C35">
          <w:rPr>
            <w:rFonts w:eastAsiaTheme="minorEastAsia" w:cstheme="minorBidi"/>
            <w:i w:val="0"/>
            <w:iCs w:val="0"/>
            <w:noProof/>
            <w:sz w:val="22"/>
            <w:szCs w:val="22"/>
            <w:lang w:val="en-SE" w:eastAsia="en-SE"/>
          </w:rPr>
          <w:tab/>
        </w:r>
        <w:r w:rsidR="00BB3C35" w:rsidRPr="00F50D91">
          <w:rPr>
            <w:rStyle w:val="Hyperlink"/>
            <w:noProof/>
          </w:rPr>
          <w:t>Positioning</w:t>
        </w:r>
        <w:r w:rsidR="00BB3C35">
          <w:rPr>
            <w:noProof/>
            <w:webHidden/>
          </w:rPr>
          <w:tab/>
        </w:r>
        <w:r w:rsidR="00BB3C35">
          <w:rPr>
            <w:noProof/>
            <w:webHidden/>
          </w:rPr>
          <w:fldChar w:fldCharType="begin"/>
        </w:r>
        <w:r w:rsidR="00BB3C35">
          <w:rPr>
            <w:noProof/>
            <w:webHidden/>
          </w:rPr>
          <w:instrText xml:space="preserve"> PAGEREF _Toc21687215 \h </w:instrText>
        </w:r>
        <w:r w:rsidR="00BB3C35">
          <w:rPr>
            <w:noProof/>
            <w:webHidden/>
          </w:rPr>
        </w:r>
        <w:r w:rsidR="00BB3C35">
          <w:rPr>
            <w:noProof/>
            <w:webHidden/>
          </w:rPr>
          <w:fldChar w:fldCharType="separate"/>
        </w:r>
        <w:r w:rsidR="00BB3C35">
          <w:rPr>
            <w:noProof/>
            <w:webHidden/>
          </w:rPr>
          <w:t>8</w:t>
        </w:r>
        <w:r w:rsidR="00BB3C35">
          <w:rPr>
            <w:noProof/>
            <w:webHidden/>
          </w:rPr>
          <w:fldChar w:fldCharType="end"/>
        </w:r>
      </w:hyperlink>
    </w:p>
    <w:p w14:paraId="74319409" w14:textId="027A3E09" w:rsidR="00FE5FC4" w:rsidRDefault="003D1DA1" w:rsidP="00022B58">
      <w:r>
        <w:fldChar w:fldCharType="end"/>
      </w:r>
      <w:r w:rsidR="00FE5FC4">
        <w:br w:type="page"/>
      </w:r>
    </w:p>
    <w:p w14:paraId="2D091395" w14:textId="77777777" w:rsidR="00AD3507" w:rsidRDefault="00AD3507" w:rsidP="00AD3507">
      <w:pPr>
        <w:autoSpaceDE w:val="0"/>
        <w:autoSpaceDN w:val="0"/>
        <w:adjustRightInd w:val="0"/>
        <w:spacing w:after="0"/>
        <w:rPr>
          <w:rFonts w:ascii="Arial" w:hAnsi="Arial" w:cs="Arial"/>
          <w:color w:val="333333"/>
          <w:sz w:val="16"/>
          <w:szCs w:val="16"/>
          <w:lang w:val="en-SE" w:eastAsia="sv-SE"/>
        </w:rPr>
      </w:pPr>
      <w:r>
        <w:rPr>
          <w:rFonts w:ascii="Arial" w:hAnsi="Arial" w:cs="Arial"/>
          <w:color w:val="333333"/>
          <w:sz w:val="16"/>
          <w:szCs w:val="16"/>
          <w:lang w:val="en-SE" w:eastAsia="sv-SE"/>
        </w:rPr>
        <w:lastRenderedPageBreak/>
        <w:t>Choosing the relevant views</w:t>
      </w:r>
    </w:p>
    <w:p w14:paraId="50410DC6" w14:textId="77777777" w:rsidR="00AD3507" w:rsidRDefault="00AD3507" w:rsidP="00AD3507">
      <w:pPr>
        <w:autoSpaceDE w:val="0"/>
        <w:autoSpaceDN w:val="0"/>
        <w:adjustRightInd w:val="0"/>
        <w:spacing w:after="0"/>
        <w:rPr>
          <w:rFonts w:ascii="Arial" w:hAnsi="Arial" w:cs="Arial"/>
          <w:color w:val="333333"/>
          <w:sz w:val="16"/>
          <w:szCs w:val="16"/>
          <w:lang w:val="en-SE" w:eastAsia="sv-SE"/>
        </w:rPr>
      </w:pPr>
      <w:r>
        <w:rPr>
          <w:rFonts w:ascii="Arial" w:hAnsi="Arial" w:cs="Arial"/>
          <w:color w:val="333333"/>
          <w:sz w:val="16"/>
          <w:szCs w:val="16"/>
          <w:lang w:val="en-SE" w:eastAsia="sv-SE"/>
        </w:rPr>
        <w:t>Documenting a view</w:t>
      </w:r>
    </w:p>
    <w:p w14:paraId="6ABA4C2E" w14:textId="77777777" w:rsidR="00AB7578" w:rsidRPr="00AD3507" w:rsidRDefault="00AD3507" w:rsidP="00AD3507">
      <w:pPr>
        <w:rPr>
          <w:rFonts w:ascii="Arial" w:hAnsi="Arial" w:cs="Arial"/>
          <w:bCs/>
          <w:kern w:val="32"/>
          <w:sz w:val="28"/>
          <w:szCs w:val="28"/>
        </w:rPr>
      </w:pPr>
      <w:r>
        <w:rPr>
          <w:rFonts w:ascii="Arial" w:hAnsi="Arial" w:cs="Arial"/>
          <w:color w:val="333333"/>
          <w:sz w:val="16"/>
          <w:szCs w:val="16"/>
          <w:lang w:val="en-SE" w:eastAsia="sv-SE"/>
        </w:rPr>
        <w:t>Documenting information that applies to more than one view</w:t>
      </w:r>
    </w:p>
    <w:p w14:paraId="08096618" w14:textId="77777777" w:rsidR="0047467B" w:rsidRPr="00FE5FC4" w:rsidRDefault="00F41710" w:rsidP="0089027B">
      <w:pPr>
        <w:pStyle w:val="Heading1"/>
      </w:pPr>
      <w:bookmarkStart w:id="1" w:name="_Toc21687190"/>
      <w:bookmarkEnd w:id="0"/>
      <w:r>
        <w:t>Introduction</w:t>
      </w:r>
      <w:bookmarkEnd w:id="1"/>
    </w:p>
    <w:p w14:paraId="6B9E50FA" w14:textId="77777777" w:rsidR="001E6851" w:rsidRDefault="001E6851" w:rsidP="00022B58">
      <w:pPr>
        <w:pStyle w:val="Heading2"/>
      </w:pPr>
      <w:bookmarkStart w:id="2" w:name="_Toc21687191"/>
      <w:bookmarkStart w:id="3" w:name="_Toc463272791"/>
      <w:bookmarkStart w:id="4" w:name="_Toc463272882"/>
      <w:r>
        <w:t>B</w:t>
      </w:r>
      <w:r w:rsidR="003D12FE">
        <w:t>a</w:t>
      </w:r>
      <w:r>
        <w:t>ckground</w:t>
      </w:r>
      <w:bookmarkEnd w:id="2"/>
    </w:p>
    <w:p w14:paraId="073967A9" w14:textId="05D9CFDE" w:rsidR="00D9561C" w:rsidRPr="001E6851" w:rsidRDefault="005676C5" w:rsidP="00E825F8">
      <w:pPr>
        <w:rPr>
          <w:lang w:eastAsia="sv-SE"/>
        </w:rPr>
      </w:pPr>
      <w:r>
        <w:rPr>
          <w:lang w:eastAsia="sv-SE"/>
        </w:rPr>
        <w:t xml:space="preserve"> Bought robot from foreclosure, friend will host a wedding party, everybody loves waffles</w:t>
      </w:r>
      <w:r w:rsidR="005E7257">
        <w:rPr>
          <w:lang w:eastAsia="sv-SE"/>
        </w:rPr>
        <w:t>.</w:t>
      </w:r>
    </w:p>
    <w:p w14:paraId="404A6582" w14:textId="0FD7CBFB" w:rsidR="0047467B" w:rsidRDefault="0047467B" w:rsidP="00022B58">
      <w:pPr>
        <w:pStyle w:val="Heading2"/>
      </w:pPr>
      <w:bookmarkStart w:id="5" w:name="_Toc21687192"/>
      <w:r w:rsidRPr="00FE5FC4">
        <w:t>Purpose</w:t>
      </w:r>
      <w:bookmarkEnd w:id="3"/>
      <w:bookmarkEnd w:id="4"/>
      <w:bookmarkEnd w:id="5"/>
    </w:p>
    <w:p w14:paraId="64B91474" w14:textId="4EA353C8" w:rsidR="005E7257" w:rsidRPr="005E7257" w:rsidRDefault="005E7257" w:rsidP="005E7257">
      <w:pPr>
        <w:pStyle w:val="BodyText"/>
      </w:pPr>
      <w:r>
        <w:t xml:space="preserve">This document describes the </w:t>
      </w:r>
      <w:r w:rsidR="000C3173">
        <w:t>system</w:t>
      </w:r>
      <w:r>
        <w:t xml:space="preserve"> design</w:t>
      </w:r>
      <w:r w:rsidR="000C3173">
        <w:t xml:space="preserve"> with both hardware and software for the </w:t>
      </w:r>
      <w:r w:rsidR="00B22B36">
        <w:t>Robotic waffle system</w:t>
      </w:r>
      <w:r>
        <w:t>.</w:t>
      </w:r>
      <w:r w:rsidR="000C3173">
        <w:t xml:space="preserve"> The purpose of the document is, similar to the requirement specification, to address and solve problems in a top-down fashion before any implementation takes place to save time and improve the quality of the system as well as document it for a further audience.</w:t>
      </w:r>
    </w:p>
    <w:p w14:paraId="03585802" w14:textId="77777777" w:rsidR="00F41710" w:rsidRDefault="00F41710" w:rsidP="00F41710">
      <w:pPr>
        <w:pStyle w:val="Heading2"/>
      </w:pPr>
      <w:bookmarkStart w:id="6" w:name="_Toc21687193"/>
      <w:r>
        <w:t>Scope</w:t>
      </w:r>
      <w:bookmarkEnd w:id="6"/>
    </w:p>
    <w:p w14:paraId="790A36E6" w14:textId="642E5033" w:rsidR="005E7257" w:rsidRDefault="000C3173" w:rsidP="007C07FF">
      <w:pPr>
        <w:rPr>
          <w:lang w:eastAsia="en-SE"/>
        </w:rPr>
      </w:pPr>
      <w:bookmarkStart w:id="7" w:name="_Toc463272792"/>
      <w:bookmarkStart w:id="8" w:name="_Toc463272883"/>
      <w:r>
        <w:rPr>
          <w:lang w:eastAsia="en-SE"/>
        </w:rPr>
        <w:t xml:space="preserve">This document should not go into detail about tasks that </w:t>
      </w:r>
      <w:r w:rsidR="0038459E">
        <w:rPr>
          <w:lang w:eastAsia="en-SE"/>
        </w:rPr>
        <w:t>are already known by the developer</w:t>
      </w:r>
      <w:r>
        <w:rPr>
          <w:lang w:eastAsia="en-SE"/>
        </w:rPr>
        <w:t xml:space="preserve">, for information to exist in this document it should be </w:t>
      </w:r>
      <w:r w:rsidR="0038459E">
        <w:rPr>
          <w:lang w:eastAsia="en-SE"/>
        </w:rPr>
        <w:t>documenting</w:t>
      </w:r>
      <w:r>
        <w:rPr>
          <w:lang w:eastAsia="en-SE"/>
        </w:rPr>
        <w:t xml:space="preserve"> design decisions</w:t>
      </w:r>
      <w:r w:rsidR="0038459E">
        <w:rPr>
          <w:lang w:eastAsia="en-SE"/>
        </w:rPr>
        <w:t xml:space="preserve"> and giving the big picture to aid in identifying problems/features/modules.</w:t>
      </w:r>
      <w:r>
        <w:rPr>
          <w:lang w:eastAsia="en-SE"/>
        </w:rPr>
        <w:t xml:space="preserve"> </w:t>
      </w:r>
    </w:p>
    <w:p w14:paraId="16FFA843" w14:textId="459E984F" w:rsidR="0038459E" w:rsidRDefault="0038459E" w:rsidP="007C07FF">
      <w:pPr>
        <w:rPr>
          <w:lang w:eastAsia="en-SE"/>
        </w:rPr>
      </w:pPr>
      <w:r>
        <w:rPr>
          <w:lang w:eastAsia="en-SE"/>
        </w:rPr>
        <w:t>Example of details which may be omitted is low level commands used, wiring, simpler part of the software etc. ie, things that can only be done in one way or when how it is solved doesn’t really matter.</w:t>
      </w:r>
    </w:p>
    <w:p w14:paraId="231B8962" w14:textId="77777777" w:rsidR="0047467B" w:rsidRDefault="00F70A26" w:rsidP="00022B58">
      <w:pPr>
        <w:pStyle w:val="Heading2"/>
      </w:pPr>
      <w:bookmarkStart w:id="9" w:name="_Toc21687194"/>
      <w:r w:rsidRPr="00FE5FC4">
        <w:t>Version h</w:t>
      </w:r>
      <w:r w:rsidR="0047467B" w:rsidRPr="00FE5FC4">
        <w:t>istory</w:t>
      </w:r>
      <w:bookmarkEnd w:id="7"/>
      <w:bookmarkEnd w:id="8"/>
      <w:bookmarkEnd w:id="9"/>
    </w:p>
    <w:tbl>
      <w:tblPr>
        <w:tblStyle w:val="TableGrid"/>
        <w:tblW w:w="0" w:type="auto"/>
        <w:tblLook w:val="04A0" w:firstRow="1" w:lastRow="0" w:firstColumn="1" w:lastColumn="0" w:noHBand="0" w:noVBand="1"/>
      </w:tblPr>
      <w:tblGrid>
        <w:gridCol w:w="1271"/>
        <w:gridCol w:w="1701"/>
        <w:gridCol w:w="6141"/>
      </w:tblGrid>
      <w:tr w:rsidR="00022B58" w14:paraId="66570650" w14:textId="77777777" w:rsidTr="00022B58">
        <w:tc>
          <w:tcPr>
            <w:tcW w:w="1271" w:type="dxa"/>
          </w:tcPr>
          <w:p w14:paraId="72722EE5" w14:textId="77777777" w:rsidR="00022B58" w:rsidRPr="00022B58" w:rsidRDefault="00022B58" w:rsidP="00022B58">
            <w:pPr>
              <w:pStyle w:val="BodyText"/>
            </w:pPr>
            <w:r w:rsidRPr="00022B58">
              <w:t>Version</w:t>
            </w:r>
          </w:p>
        </w:tc>
        <w:tc>
          <w:tcPr>
            <w:tcW w:w="1701" w:type="dxa"/>
          </w:tcPr>
          <w:p w14:paraId="217DED2C" w14:textId="77777777" w:rsidR="00022B58" w:rsidRPr="00022B58" w:rsidRDefault="00022B58" w:rsidP="00022B58">
            <w:pPr>
              <w:pStyle w:val="BodyText"/>
            </w:pPr>
            <w:r>
              <w:t>Changed by</w:t>
            </w:r>
          </w:p>
        </w:tc>
        <w:tc>
          <w:tcPr>
            <w:tcW w:w="6141" w:type="dxa"/>
          </w:tcPr>
          <w:p w14:paraId="77006CB3" w14:textId="77777777" w:rsidR="00022B58" w:rsidRPr="00022B58" w:rsidRDefault="00022B58" w:rsidP="00022B58">
            <w:pPr>
              <w:pStyle w:val="BodyText"/>
            </w:pPr>
            <w:r>
              <w:t>Changes</w:t>
            </w:r>
          </w:p>
        </w:tc>
      </w:tr>
      <w:tr w:rsidR="00022B58" w14:paraId="2CA45DF5" w14:textId="77777777" w:rsidTr="00022B58">
        <w:tc>
          <w:tcPr>
            <w:tcW w:w="1271" w:type="dxa"/>
          </w:tcPr>
          <w:p w14:paraId="339A0B7F" w14:textId="77777777" w:rsidR="00022B58" w:rsidRPr="00022B58" w:rsidRDefault="00022B58" w:rsidP="00022B58">
            <w:pPr>
              <w:pStyle w:val="BodyText"/>
            </w:pPr>
            <w:r>
              <w:t>V1</w:t>
            </w:r>
          </w:p>
        </w:tc>
        <w:tc>
          <w:tcPr>
            <w:tcW w:w="1701" w:type="dxa"/>
          </w:tcPr>
          <w:p w14:paraId="37B7D836" w14:textId="77777777" w:rsidR="00022B58" w:rsidRPr="00022B58" w:rsidRDefault="00022B58" w:rsidP="00022B58">
            <w:pPr>
              <w:pStyle w:val="BodyText"/>
            </w:pPr>
            <w:r>
              <w:t>RA</w:t>
            </w:r>
          </w:p>
        </w:tc>
        <w:tc>
          <w:tcPr>
            <w:tcW w:w="6141" w:type="dxa"/>
          </w:tcPr>
          <w:p w14:paraId="22EE57A0" w14:textId="77777777" w:rsidR="00022B58" w:rsidRPr="00022B58" w:rsidRDefault="00022B58" w:rsidP="00022B58">
            <w:pPr>
              <w:pStyle w:val="BodyText"/>
            </w:pPr>
            <w:r>
              <w:t>First released version</w:t>
            </w:r>
          </w:p>
        </w:tc>
      </w:tr>
    </w:tbl>
    <w:p w14:paraId="38B548C3" w14:textId="77777777" w:rsidR="00F70A26" w:rsidRDefault="00F70A26" w:rsidP="00022B58">
      <w:pPr>
        <w:pStyle w:val="Heading2"/>
      </w:pPr>
      <w:bookmarkStart w:id="10" w:name="_Toc463272793"/>
      <w:bookmarkStart w:id="11" w:name="_Toc463272884"/>
      <w:bookmarkStart w:id="12" w:name="_Toc21687195"/>
      <w:r w:rsidRPr="00FE5FC4">
        <w:t>References</w:t>
      </w:r>
      <w:bookmarkEnd w:id="10"/>
      <w:bookmarkEnd w:id="11"/>
      <w:bookmarkEnd w:id="12"/>
    </w:p>
    <w:p w14:paraId="1DB522A1" w14:textId="77777777" w:rsidR="007C07FF" w:rsidRPr="007C07FF" w:rsidRDefault="007C07FF" w:rsidP="007C07FF">
      <w:pPr>
        <w:pStyle w:val="BodyText"/>
      </w:pPr>
      <w:r w:rsidRPr="007C07FF">
        <w:t>#1</w:t>
      </w:r>
      <w:r w:rsidRPr="007C07FF">
        <w:tab/>
        <w:t xml:space="preserve">This section should list all the applicable and reference documents, identified by title, author and date.  </w:t>
      </w:r>
    </w:p>
    <w:p w14:paraId="5CF94E96" w14:textId="5AFC89DE" w:rsidR="00CA0C08" w:rsidRDefault="005E7257" w:rsidP="009521A9">
      <w:pPr>
        <w:pStyle w:val="ListParagraph"/>
        <w:numPr>
          <w:ilvl w:val="0"/>
          <w:numId w:val="15"/>
        </w:numPr>
        <w:ind w:left="360"/>
      </w:pPr>
      <w:r w:rsidRPr="005E7257">
        <w:rPr>
          <w:lang w:eastAsia="en-SE"/>
        </w:rPr>
        <w:t>6</w:t>
      </w:r>
    </w:p>
    <w:p w14:paraId="6348BFE9" w14:textId="77777777" w:rsidR="00022B58" w:rsidRPr="00022B58" w:rsidRDefault="00022B58" w:rsidP="00CA0C08">
      <w:pPr>
        <w:pStyle w:val="Heading2"/>
      </w:pPr>
      <w:bookmarkStart w:id="13" w:name="_Toc21687196"/>
      <w:r w:rsidRPr="00022B58">
        <w:lastRenderedPageBreak/>
        <w:t>Abbreviations and Definitions</w:t>
      </w:r>
      <w:bookmarkEnd w:id="13"/>
    </w:p>
    <w:p w14:paraId="78F72B4D" w14:textId="77777777" w:rsidR="007C07FF" w:rsidRDefault="007C07FF">
      <w:pPr>
        <w:spacing w:after="0"/>
      </w:pPr>
      <w:bookmarkStart w:id="14" w:name="_Toc463272795"/>
      <w:bookmarkStart w:id="15" w:name="_Toc463272886"/>
      <w:r w:rsidRPr="007C07FF">
        <w:t>#1</w:t>
      </w:r>
      <w:r w:rsidRPr="007C07FF">
        <w:tab/>
        <w:t xml:space="preserve">This section should define all terms, acronyms and abbreviations used in this document. Particular care should be taken to define terms that are specific to the application. </w:t>
      </w:r>
    </w:p>
    <w:tbl>
      <w:tblPr>
        <w:tblStyle w:val="TableGrid"/>
        <w:tblW w:w="0" w:type="auto"/>
        <w:tblLook w:val="04A0" w:firstRow="1" w:lastRow="0" w:firstColumn="1" w:lastColumn="0" w:noHBand="0" w:noVBand="1"/>
      </w:tblPr>
      <w:tblGrid>
        <w:gridCol w:w="4556"/>
        <w:gridCol w:w="4557"/>
      </w:tblGrid>
      <w:tr w:rsidR="007C07FF" w14:paraId="4D44BB3C" w14:textId="77777777" w:rsidTr="007C07FF">
        <w:tc>
          <w:tcPr>
            <w:tcW w:w="4556" w:type="dxa"/>
          </w:tcPr>
          <w:p w14:paraId="3D452B20" w14:textId="6401BE07" w:rsidR="007C07FF" w:rsidRDefault="007C07FF">
            <w:pPr>
              <w:spacing w:after="0"/>
            </w:pPr>
          </w:p>
        </w:tc>
        <w:tc>
          <w:tcPr>
            <w:tcW w:w="4557" w:type="dxa"/>
          </w:tcPr>
          <w:p w14:paraId="219431BC" w14:textId="05B9EAEC" w:rsidR="007C07FF" w:rsidRDefault="007C07FF">
            <w:pPr>
              <w:spacing w:after="0"/>
            </w:pPr>
          </w:p>
        </w:tc>
      </w:tr>
      <w:tr w:rsidR="004568E4" w14:paraId="2B39C29A" w14:textId="77777777" w:rsidTr="007C07FF">
        <w:tc>
          <w:tcPr>
            <w:tcW w:w="4556" w:type="dxa"/>
          </w:tcPr>
          <w:p w14:paraId="60CFC0A4" w14:textId="5BA6806B" w:rsidR="004568E4" w:rsidRDefault="004568E4">
            <w:pPr>
              <w:spacing w:after="0"/>
            </w:pPr>
          </w:p>
        </w:tc>
        <w:tc>
          <w:tcPr>
            <w:tcW w:w="4557" w:type="dxa"/>
          </w:tcPr>
          <w:p w14:paraId="1D1E373C" w14:textId="508A1077" w:rsidR="004568E4" w:rsidRDefault="004568E4">
            <w:pPr>
              <w:spacing w:after="0"/>
            </w:pPr>
          </w:p>
        </w:tc>
      </w:tr>
      <w:tr w:rsidR="004568E4" w14:paraId="630CE304" w14:textId="77777777" w:rsidTr="007C07FF">
        <w:tc>
          <w:tcPr>
            <w:tcW w:w="4556" w:type="dxa"/>
          </w:tcPr>
          <w:p w14:paraId="2994BBB6" w14:textId="20C00E0A" w:rsidR="004568E4" w:rsidRDefault="004568E4">
            <w:pPr>
              <w:spacing w:after="0"/>
            </w:pPr>
          </w:p>
        </w:tc>
        <w:tc>
          <w:tcPr>
            <w:tcW w:w="4557" w:type="dxa"/>
          </w:tcPr>
          <w:p w14:paraId="49F1F9E7" w14:textId="1D9964E3" w:rsidR="004568E4" w:rsidRDefault="004568E4">
            <w:pPr>
              <w:spacing w:after="0"/>
            </w:pPr>
          </w:p>
        </w:tc>
      </w:tr>
      <w:tr w:rsidR="004568E4" w14:paraId="79D8DF07" w14:textId="77777777" w:rsidTr="007C07FF">
        <w:tc>
          <w:tcPr>
            <w:tcW w:w="4556" w:type="dxa"/>
          </w:tcPr>
          <w:p w14:paraId="6D8AB107" w14:textId="02F16F0A" w:rsidR="004568E4" w:rsidRDefault="004568E4">
            <w:pPr>
              <w:spacing w:after="0"/>
            </w:pPr>
          </w:p>
        </w:tc>
        <w:tc>
          <w:tcPr>
            <w:tcW w:w="4557" w:type="dxa"/>
          </w:tcPr>
          <w:p w14:paraId="7CB6549C" w14:textId="02E76A9B" w:rsidR="004568E4" w:rsidRDefault="004568E4">
            <w:pPr>
              <w:spacing w:after="0"/>
            </w:pPr>
          </w:p>
        </w:tc>
      </w:tr>
      <w:tr w:rsidR="004568E4" w14:paraId="596BA564" w14:textId="77777777" w:rsidTr="007C07FF">
        <w:tc>
          <w:tcPr>
            <w:tcW w:w="4556" w:type="dxa"/>
          </w:tcPr>
          <w:p w14:paraId="61EB6490" w14:textId="6A23AAC8" w:rsidR="004568E4" w:rsidRDefault="004568E4">
            <w:pPr>
              <w:spacing w:after="0"/>
            </w:pPr>
          </w:p>
        </w:tc>
        <w:tc>
          <w:tcPr>
            <w:tcW w:w="4557" w:type="dxa"/>
          </w:tcPr>
          <w:p w14:paraId="1E7DC141" w14:textId="033D84FE" w:rsidR="004568E4" w:rsidRDefault="004568E4">
            <w:pPr>
              <w:spacing w:after="0"/>
            </w:pPr>
          </w:p>
        </w:tc>
      </w:tr>
      <w:tr w:rsidR="004568E4" w14:paraId="4EF3691C" w14:textId="77777777" w:rsidTr="007C07FF">
        <w:tc>
          <w:tcPr>
            <w:tcW w:w="4556" w:type="dxa"/>
          </w:tcPr>
          <w:p w14:paraId="11B4D1CF" w14:textId="564EB3E4" w:rsidR="004568E4" w:rsidRDefault="004568E4">
            <w:pPr>
              <w:spacing w:after="0"/>
            </w:pPr>
          </w:p>
        </w:tc>
        <w:tc>
          <w:tcPr>
            <w:tcW w:w="4557" w:type="dxa"/>
          </w:tcPr>
          <w:p w14:paraId="60E1BBED" w14:textId="755B9ACD" w:rsidR="004568E4" w:rsidRDefault="004568E4">
            <w:pPr>
              <w:spacing w:after="0"/>
            </w:pPr>
          </w:p>
        </w:tc>
      </w:tr>
      <w:tr w:rsidR="004568E4" w14:paraId="22771B68" w14:textId="77777777" w:rsidTr="007C07FF">
        <w:tc>
          <w:tcPr>
            <w:tcW w:w="4556" w:type="dxa"/>
          </w:tcPr>
          <w:p w14:paraId="3F277C18" w14:textId="6187E7FF" w:rsidR="004568E4" w:rsidRDefault="004568E4">
            <w:pPr>
              <w:spacing w:after="0"/>
            </w:pPr>
          </w:p>
        </w:tc>
        <w:tc>
          <w:tcPr>
            <w:tcW w:w="4557" w:type="dxa"/>
          </w:tcPr>
          <w:p w14:paraId="68D0847A" w14:textId="245810C4" w:rsidR="004568E4" w:rsidRDefault="004568E4">
            <w:pPr>
              <w:spacing w:after="0"/>
            </w:pPr>
          </w:p>
        </w:tc>
      </w:tr>
      <w:tr w:rsidR="004568E4" w14:paraId="2AA99BFA" w14:textId="77777777" w:rsidTr="007C07FF">
        <w:tc>
          <w:tcPr>
            <w:tcW w:w="4556" w:type="dxa"/>
          </w:tcPr>
          <w:p w14:paraId="5219FBC4" w14:textId="57395BBA" w:rsidR="004568E4" w:rsidRDefault="004568E4">
            <w:pPr>
              <w:spacing w:after="0"/>
            </w:pPr>
          </w:p>
        </w:tc>
        <w:tc>
          <w:tcPr>
            <w:tcW w:w="4557" w:type="dxa"/>
          </w:tcPr>
          <w:p w14:paraId="49DC7CB9" w14:textId="35DC15B4" w:rsidR="004568E4" w:rsidRDefault="004568E4">
            <w:pPr>
              <w:spacing w:after="0"/>
            </w:pPr>
          </w:p>
        </w:tc>
      </w:tr>
      <w:tr w:rsidR="004568E4" w14:paraId="08D2D6F7" w14:textId="77777777" w:rsidTr="007C07FF">
        <w:tc>
          <w:tcPr>
            <w:tcW w:w="4556" w:type="dxa"/>
          </w:tcPr>
          <w:p w14:paraId="7CD573A8" w14:textId="3FD41BF4" w:rsidR="004568E4" w:rsidRDefault="004568E4">
            <w:pPr>
              <w:spacing w:after="0"/>
            </w:pPr>
          </w:p>
        </w:tc>
        <w:tc>
          <w:tcPr>
            <w:tcW w:w="4557" w:type="dxa"/>
          </w:tcPr>
          <w:p w14:paraId="23C2F236" w14:textId="4E80D765" w:rsidR="004568E4" w:rsidRDefault="004568E4">
            <w:pPr>
              <w:spacing w:after="0"/>
            </w:pPr>
          </w:p>
        </w:tc>
      </w:tr>
    </w:tbl>
    <w:p w14:paraId="6B14343B" w14:textId="77777777" w:rsidR="007C07FF" w:rsidRPr="007C07FF" w:rsidRDefault="007C07FF">
      <w:pPr>
        <w:spacing w:after="0"/>
      </w:pPr>
    </w:p>
    <w:p w14:paraId="0124AC34" w14:textId="77777777" w:rsidR="001131D6" w:rsidRDefault="001131D6" w:rsidP="001131D6">
      <w:pPr>
        <w:pStyle w:val="Heading1"/>
      </w:pPr>
      <w:bookmarkStart w:id="16" w:name="_Toc21687197"/>
      <w:r>
        <w:t>S</w:t>
      </w:r>
      <w:r w:rsidR="00D9561C">
        <w:t>ystem Overview</w:t>
      </w:r>
      <w:bookmarkEnd w:id="16"/>
    </w:p>
    <w:p w14:paraId="76EF089A" w14:textId="6FBCF348" w:rsidR="00392786" w:rsidRDefault="00392786" w:rsidP="00392786">
      <w:pPr>
        <w:pStyle w:val="Heading2"/>
      </w:pPr>
      <w:bookmarkStart w:id="17" w:name="_Toc21687198"/>
      <w:r>
        <w:t xml:space="preserve">System </w:t>
      </w:r>
      <w:r w:rsidR="000E497F">
        <w:t>Behaviour</w:t>
      </w:r>
      <w:bookmarkEnd w:id="17"/>
    </w:p>
    <w:p w14:paraId="3ECDFB8E" w14:textId="3E090B83" w:rsidR="006C6834" w:rsidRDefault="006C6834" w:rsidP="006C6834">
      <w:pPr>
        <w:pStyle w:val="Heading2"/>
      </w:pPr>
      <w:bookmarkStart w:id="18" w:name="_Toc21687199"/>
      <w:r>
        <w:t>Robot system limitation</w:t>
      </w:r>
      <w:bookmarkEnd w:id="18"/>
    </w:p>
    <w:p w14:paraId="60B4F080" w14:textId="77777777" w:rsidR="006C6834" w:rsidRDefault="006C6834" w:rsidP="006C6834">
      <w:r>
        <w:t xml:space="preserve">The movements supported by the controller seems to be atomic commands, this has the unfortunate side-effect that for all movements we should know in advance where it should stop. This works well in static environments where there are no surprises inter-movement. This definitely a limitation where the workaround is a “micro-step” with start/stops that puts excessive wear on the robot unless properly deaccelerated (which can be done but slows down the robot a lot). </w:t>
      </w:r>
    </w:p>
    <w:p w14:paraId="187B4887" w14:textId="77777777" w:rsidR="006C6834" w:rsidRDefault="006C6834" w:rsidP="006C6834">
      <w:r>
        <w:t xml:space="preserve">In a way this is not all that bad. In reinforcement learning modelled as a markov-decision process the state-space is discrete. If the state space does not contain a time-dependent component such as the case with velocity/acceleration, then the solution wont be affected by the robot controller’s limitations. </w:t>
      </w:r>
    </w:p>
    <w:p w14:paraId="4C9A1758" w14:textId="77777777" w:rsidR="006C6834" w:rsidRDefault="006C6834" w:rsidP="006C6834">
      <w:r>
        <w:t>Continuing with the MDP kind of problems, the action-space could include increasing/decreasing joint-angles, tool-position, tool-angle, tool-rotation.</w:t>
      </w:r>
    </w:p>
    <w:p w14:paraId="7C0B8331" w14:textId="77777777" w:rsidR="006C6834" w:rsidRPr="006C6834" w:rsidRDefault="006C6834" w:rsidP="006C6834">
      <w:pPr>
        <w:pStyle w:val="BodyText"/>
      </w:pPr>
    </w:p>
    <w:p w14:paraId="6728CD77" w14:textId="77777777" w:rsidR="00852D98" w:rsidRDefault="00852D98" w:rsidP="00852D98">
      <w:pPr>
        <w:pStyle w:val="Heading1"/>
      </w:pPr>
      <w:bookmarkStart w:id="19" w:name="_Toc21687200"/>
      <w:r>
        <w:lastRenderedPageBreak/>
        <w:t>S</w:t>
      </w:r>
      <w:r w:rsidR="00D9561C">
        <w:t>ystem architecture</w:t>
      </w:r>
      <w:bookmarkEnd w:id="19"/>
      <w:r>
        <w:t xml:space="preserve"> </w:t>
      </w:r>
    </w:p>
    <w:p w14:paraId="04DA87F6" w14:textId="24DEB3AF" w:rsidR="007C2557" w:rsidRDefault="00D9561C" w:rsidP="007C2557">
      <w:pPr>
        <w:pStyle w:val="Heading2"/>
      </w:pPr>
      <w:bookmarkStart w:id="20" w:name="_Toc21687201"/>
      <w:r>
        <w:t>Architectural Design</w:t>
      </w:r>
      <w:r w:rsidR="000D7257">
        <w:t xml:space="preserve"> (High level)</w:t>
      </w:r>
      <w:bookmarkEnd w:id="20"/>
    </w:p>
    <w:p w14:paraId="369995F6" w14:textId="149AD15B" w:rsidR="007C2557" w:rsidRDefault="007C2557" w:rsidP="007C2557">
      <w:pPr>
        <w:pStyle w:val="BodyText"/>
      </w:pPr>
      <w:r>
        <w:t>Cosimir: Set positions and debug movement between positions</w:t>
      </w:r>
    </w:p>
    <w:p w14:paraId="125E41D0" w14:textId="19D18F86" w:rsidR="007C2557" w:rsidRPr="007C2557" w:rsidRDefault="007C2557" w:rsidP="007C2557">
      <w:pPr>
        <w:pStyle w:val="BodyText"/>
      </w:pPr>
      <w:r>
        <w:t>Python: Call movement between positions to accomplish a task.</w:t>
      </w:r>
    </w:p>
    <w:p w14:paraId="6C39BEA6" w14:textId="56730F7D" w:rsidR="0038459E" w:rsidRDefault="0038459E" w:rsidP="0038459E">
      <w:pPr>
        <w:pStyle w:val="Heading1"/>
      </w:pPr>
      <w:bookmarkStart w:id="21" w:name="_Toc21687202"/>
      <w:r>
        <w:t>Hardware</w:t>
      </w:r>
      <w:bookmarkEnd w:id="21"/>
    </w:p>
    <w:p w14:paraId="17260541" w14:textId="20820836" w:rsidR="0038459E" w:rsidRDefault="0038459E" w:rsidP="0038459E">
      <w:pPr>
        <w:pStyle w:val="Heading2"/>
      </w:pPr>
      <w:bookmarkStart w:id="22" w:name="_Toc21687203"/>
      <w:r>
        <w:t>Overview</w:t>
      </w:r>
      <w:bookmarkEnd w:id="22"/>
    </w:p>
    <w:p w14:paraId="0AF35584" w14:textId="77777777" w:rsidR="00107133" w:rsidRDefault="00107133" w:rsidP="00107133">
      <w:pPr>
        <w:pStyle w:val="BodyText"/>
        <w:rPr>
          <w:b/>
          <w:bCs/>
        </w:rPr>
      </w:pPr>
      <w:r>
        <w:rPr>
          <w:b/>
          <w:bCs/>
        </w:rPr>
        <w:t>Setup for attaining and pouring batter</w:t>
      </w:r>
    </w:p>
    <w:p w14:paraId="34246618" w14:textId="77777777" w:rsidR="00107133" w:rsidRDefault="00107133" w:rsidP="00107133">
      <w:pPr>
        <w:pStyle w:val="BodyText"/>
      </w:pPr>
      <w:r>
        <w:t>How the batter is to be poured depends on robot reach and flexibility, it is only 5 axis. This affects the positioning of the waffle irons and the design of the pouring tool.</w:t>
      </w:r>
    </w:p>
    <w:p w14:paraId="736D88F2" w14:textId="77777777" w:rsidR="00107133" w:rsidRDefault="00107133" w:rsidP="00107133">
      <w:pPr>
        <w:pStyle w:val="BodyText"/>
      </w:pPr>
      <w:r>
        <w:t>The ladle should solve attaining batter which is easiest to putting it straight down vertically.</w:t>
      </w:r>
    </w:p>
    <w:p w14:paraId="4C2BB123" w14:textId="77777777" w:rsidR="00107133" w:rsidRDefault="00107133" w:rsidP="00107133">
      <w:pPr>
        <w:pStyle w:val="BodyText"/>
      </w:pPr>
      <w:r>
        <w:t xml:space="preserve">The ladle should also pour batter in a controller way, by tilting from vertical to horizontal while maintaining about the same x,y,z position above the waffle iron. </w:t>
      </w:r>
    </w:p>
    <w:p w14:paraId="3781D5C9" w14:textId="77777777" w:rsidR="00107133" w:rsidRPr="00107133" w:rsidRDefault="00107133" w:rsidP="00107133">
      <w:pPr>
        <w:pStyle w:val="BodyText"/>
      </w:pPr>
    </w:p>
    <w:p w14:paraId="50D47FDB" w14:textId="637CEA51" w:rsidR="00AD7B65" w:rsidRPr="00AD7B65" w:rsidRDefault="0038459E" w:rsidP="00AD7B65">
      <w:pPr>
        <w:pStyle w:val="Heading3"/>
      </w:pPr>
      <w:bookmarkStart w:id="23" w:name="_Toc21687204"/>
      <w:r>
        <w:t>Difficulties</w:t>
      </w:r>
      <w:bookmarkEnd w:id="23"/>
    </w:p>
    <w:p w14:paraId="6D511308" w14:textId="0EA00164" w:rsidR="0038459E" w:rsidRDefault="0038459E" w:rsidP="0038459E">
      <w:pPr>
        <w:pStyle w:val="Heading2"/>
      </w:pPr>
      <w:bookmarkStart w:id="24" w:name="_Toc21687205"/>
      <w:r>
        <w:t>Work cell layout</w:t>
      </w:r>
      <w:bookmarkEnd w:id="24"/>
    </w:p>
    <w:p w14:paraId="2B621160" w14:textId="0EC219AD" w:rsidR="007C2557" w:rsidRDefault="007C2557" w:rsidP="007C2557">
      <w:pPr>
        <w:pStyle w:val="Heading3"/>
      </w:pPr>
      <w:bookmarkStart w:id="25" w:name="_Toc21687206"/>
      <w:r>
        <w:t>COSIMIR</w:t>
      </w:r>
      <w:bookmarkEnd w:id="25"/>
    </w:p>
    <w:p w14:paraId="62638FCC" w14:textId="0505CA4A" w:rsidR="00AD7B65" w:rsidRPr="00AD7B65" w:rsidRDefault="007C2557" w:rsidP="00AD7B65">
      <w:pPr>
        <w:pStyle w:val="BodyText"/>
      </w:pPr>
      <w:r>
        <w:t xml:space="preserve">Workspace is modelled inside COSIMIR to aid in development by creating a virtual 3d environment of the workspace in which the </w:t>
      </w:r>
      <w:r w:rsidR="00E23E84">
        <w:t>robot positions and movement type can be decided by jogging the robot to position</w:t>
      </w:r>
      <w:r>
        <w:t>.</w:t>
      </w:r>
    </w:p>
    <w:p w14:paraId="7E76E497" w14:textId="4337640E" w:rsidR="0038459E" w:rsidRDefault="0038459E" w:rsidP="0038459E">
      <w:pPr>
        <w:pStyle w:val="Heading1"/>
      </w:pPr>
      <w:bookmarkStart w:id="26" w:name="_Toc21687208"/>
      <w:r>
        <w:t>Software</w:t>
      </w:r>
      <w:bookmarkEnd w:id="26"/>
    </w:p>
    <w:p w14:paraId="3F064CD8" w14:textId="420EC7F5" w:rsidR="00107133" w:rsidRDefault="00107133" w:rsidP="00107133">
      <w:pPr>
        <w:pStyle w:val="Heading2"/>
      </w:pPr>
      <w:bookmarkStart w:id="27" w:name="_Toc21687209"/>
      <w:r>
        <w:t>Overview</w:t>
      </w:r>
      <w:bookmarkEnd w:id="27"/>
    </w:p>
    <w:p w14:paraId="4C19D087" w14:textId="38D49698" w:rsidR="00107133" w:rsidRDefault="006F5E15" w:rsidP="006F5E15">
      <w:pPr>
        <w:pStyle w:val="Heading3"/>
      </w:pPr>
      <w:bookmarkStart w:id="28" w:name="_Toc21687210"/>
      <w:r>
        <w:t>R</w:t>
      </w:r>
      <w:r w:rsidR="00107133">
        <w:t>obot</w:t>
      </w:r>
      <w:r>
        <w:t xml:space="preserve"> </w:t>
      </w:r>
      <w:bookmarkEnd w:id="28"/>
      <w:r w:rsidR="00A32C65">
        <w:t>program</w:t>
      </w:r>
    </w:p>
    <w:p w14:paraId="7D865DA2" w14:textId="3EA15A9A" w:rsidR="006F5E15" w:rsidRDefault="006F5E15" w:rsidP="00107133"/>
    <w:p w14:paraId="68B55177" w14:textId="66D7D89E" w:rsidR="006F5E15" w:rsidRDefault="00107133" w:rsidP="00107133">
      <w:r>
        <w:t>There are two main ways of controlling the robot,</w:t>
      </w:r>
      <w:r w:rsidR="006F5E15">
        <w:t xml:space="preserve"> via controller or PC.</w:t>
      </w:r>
    </w:p>
    <w:p w14:paraId="019E2335" w14:textId="065109F5" w:rsidR="009518E3" w:rsidRDefault="009518E3" w:rsidP="00107133">
      <w:r>
        <w:lastRenderedPageBreak/>
        <w:t>On closer consideration according to the rationale below the most suitable way is using the PC as the master and let the controller hold the positions of the workspace and execute MELFA BASIC commands sent from the PC. The PC will in most cases not need to know about the co-ordinate system, only how positions relates to different tasks and the relationship between positions (such as which positions are legal moves from another position)</w:t>
      </w:r>
      <w:r w:rsidR="007C2557">
        <w:t>.</w:t>
      </w:r>
    </w:p>
    <w:p w14:paraId="6DF7A6C9" w14:textId="7525FA5E" w:rsidR="007C2557" w:rsidRDefault="007C2557" w:rsidP="00107133">
      <w:r>
        <w:t>If the PC needs to travel to positions not in Controller memory, then relative co-ordinates should be preferred. This at least makes the PC de-coupled from the global co-ordinate system.</w:t>
      </w:r>
    </w:p>
    <w:p w14:paraId="0794B67B" w14:textId="154E1523" w:rsidR="006F5E15" w:rsidRPr="00E919B3" w:rsidRDefault="00E919B3" w:rsidP="004269FD">
      <w:pPr>
        <w:pStyle w:val="Heading4"/>
      </w:pPr>
      <w:r>
        <w:t>Controller</w:t>
      </w:r>
    </w:p>
    <w:p w14:paraId="27AA110F" w14:textId="47BEBB33" w:rsidR="00107133" w:rsidRDefault="006F5E15" w:rsidP="00107133">
      <w:r>
        <w:t>To use the controller</w:t>
      </w:r>
      <w:r w:rsidR="00107133">
        <w:t xml:space="preserve"> a program</w:t>
      </w:r>
      <w:r w:rsidR="00E919B3">
        <w:t xml:space="preserve"> is written</w:t>
      </w:r>
      <w:r w:rsidR="00107133">
        <w:t xml:space="preserve"> in MELFA BASIC III which is supported by the controller and can run stand-alone without need for a computer. This could likely be a feature complete solution</w:t>
      </w:r>
      <w:r w:rsidR="0006594A">
        <w:t xml:space="preserve"> which can be entirely developed and tested in COSIMIR.</w:t>
      </w:r>
    </w:p>
    <w:p w14:paraId="399E4758" w14:textId="2714FC4D" w:rsidR="0006594A" w:rsidRPr="00E919B3" w:rsidRDefault="00E919B3" w:rsidP="004269FD">
      <w:pPr>
        <w:pStyle w:val="Heading4"/>
      </w:pPr>
      <w:r>
        <w:t>PC</w:t>
      </w:r>
    </w:p>
    <w:p w14:paraId="182DEE59" w14:textId="7283F0C8" w:rsidR="0006594A" w:rsidRDefault="0006594A" w:rsidP="00107133">
      <w:r>
        <w:t xml:space="preserve">The second main way of operating the robot is running the program on a computer which communicates with the robot controller only in terms of robot-positions and reading/writing IOs. </w:t>
      </w:r>
    </w:p>
    <w:p w14:paraId="4AB90BF0" w14:textId="7F998FD2" w:rsidR="0088456F" w:rsidRPr="0088456F" w:rsidRDefault="0088456F" w:rsidP="00107133">
      <w:pPr>
        <w:rPr>
          <w:i/>
          <w:iCs/>
        </w:rPr>
      </w:pPr>
      <w:r w:rsidRPr="0088456F">
        <w:rPr>
          <w:i/>
          <w:iCs/>
        </w:rPr>
        <w:t>Controller vs PC solution</w:t>
      </w:r>
    </w:p>
    <w:tbl>
      <w:tblPr>
        <w:tblStyle w:val="TableGrid"/>
        <w:tblW w:w="0" w:type="auto"/>
        <w:tblLook w:val="04A0" w:firstRow="1" w:lastRow="0" w:firstColumn="1" w:lastColumn="0" w:noHBand="0" w:noVBand="1"/>
      </w:tblPr>
      <w:tblGrid>
        <w:gridCol w:w="4556"/>
        <w:gridCol w:w="4557"/>
      </w:tblGrid>
      <w:tr w:rsidR="0088456F" w14:paraId="1A74A88E" w14:textId="77777777" w:rsidTr="009521A9">
        <w:tc>
          <w:tcPr>
            <w:tcW w:w="4556" w:type="dxa"/>
          </w:tcPr>
          <w:p w14:paraId="3EDDB3FD" w14:textId="26541D05" w:rsidR="0088456F" w:rsidRPr="0006594A" w:rsidRDefault="0088456F" w:rsidP="009521A9">
            <w:pPr>
              <w:rPr>
                <w:b/>
                <w:bCs/>
              </w:rPr>
            </w:pPr>
            <w:r w:rsidRPr="0006594A">
              <w:rPr>
                <w:b/>
                <w:bCs/>
              </w:rPr>
              <w:t>Pros</w:t>
            </w:r>
            <w:r>
              <w:rPr>
                <w:b/>
                <w:bCs/>
              </w:rPr>
              <w:t xml:space="preserve"> controller</w:t>
            </w:r>
          </w:p>
        </w:tc>
        <w:tc>
          <w:tcPr>
            <w:tcW w:w="4557" w:type="dxa"/>
          </w:tcPr>
          <w:p w14:paraId="5A4EC1FB" w14:textId="699B3112" w:rsidR="0088456F" w:rsidRPr="0006594A" w:rsidRDefault="0088456F" w:rsidP="009521A9">
            <w:pPr>
              <w:rPr>
                <w:b/>
                <w:bCs/>
              </w:rPr>
            </w:pPr>
            <w:r>
              <w:rPr>
                <w:b/>
                <w:bCs/>
              </w:rPr>
              <w:t>Pros PC</w:t>
            </w:r>
          </w:p>
        </w:tc>
      </w:tr>
      <w:tr w:rsidR="0088456F" w14:paraId="3EB8A747" w14:textId="77777777" w:rsidTr="009521A9">
        <w:tc>
          <w:tcPr>
            <w:tcW w:w="4556" w:type="dxa"/>
          </w:tcPr>
          <w:p w14:paraId="0873186C" w14:textId="6D0DC8C7" w:rsidR="0088456F" w:rsidRDefault="0088456F" w:rsidP="009521A9">
            <w:r>
              <w:t>Can test</w:t>
            </w:r>
            <w:r w:rsidR="008E6F55">
              <w:t xml:space="preserve"> </w:t>
            </w:r>
            <w:r>
              <w:t>run the entire system in 3D and simulate inputs</w:t>
            </w:r>
          </w:p>
        </w:tc>
        <w:tc>
          <w:tcPr>
            <w:tcW w:w="4557" w:type="dxa"/>
          </w:tcPr>
          <w:p w14:paraId="427C89A0" w14:textId="05C87B5A" w:rsidR="0088456F" w:rsidRDefault="0088456F" w:rsidP="009521A9">
            <w:r>
              <w:t>Can use state of the art programming languages and libraries</w:t>
            </w:r>
          </w:p>
        </w:tc>
      </w:tr>
      <w:tr w:rsidR="0088456F" w14:paraId="64CE0727" w14:textId="77777777" w:rsidTr="009521A9">
        <w:tc>
          <w:tcPr>
            <w:tcW w:w="4556" w:type="dxa"/>
          </w:tcPr>
          <w:p w14:paraId="4CF614B3" w14:textId="77777777" w:rsidR="0088456F" w:rsidRDefault="0088456F" w:rsidP="009521A9">
            <w:r>
              <w:t>Don’t need to bring a computer</w:t>
            </w:r>
          </w:p>
        </w:tc>
        <w:tc>
          <w:tcPr>
            <w:tcW w:w="4557" w:type="dxa"/>
          </w:tcPr>
          <w:p w14:paraId="178502ED" w14:textId="757A0C0E" w:rsidR="0088456F" w:rsidRDefault="0088456F" w:rsidP="009521A9">
            <w:r>
              <w:t>Can interface to cameras and other advanced sensor</w:t>
            </w:r>
          </w:p>
        </w:tc>
      </w:tr>
      <w:tr w:rsidR="0088456F" w14:paraId="68F105DE" w14:textId="77777777" w:rsidTr="009521A9">
        <w:tc>
          <w:tcPr>
            <w:tcW w:w="4556" w:type="dxa"/>
          </w:tcPr>
          <w:p w14:paraId="4EF540D4" w14:textId="77777777" w:rsidR="0088456F" w:rsidRDefault="0088456F" w:rsidP="009521A9">
            <w:r>
              <w:t>Likely much more reliable during operation, with serial communication is sometimes goes into error mode.</w:t>
            </w:r>
          </w:p>
        </w:tc>
        <w:tc>
          <w:tcPr>
            <w:tcW w:w="4557" w:type="dxa"/>
          </w:tcPr>
          <w:p w14:paraId="31C4E0CE" w14:textId="7EFB9D29" w:rsidR="0088456F" w:rsidRDefault="0088456F" w:rsidP="009521A9">
            <w:r>
              <w:t>Can be much more dynamic</w:t>
            </w:r>
          </w:p>
        </w:tc>
      </w:tr>
      <w:tr w:rsidR="0088456F" w14:paraId="74EE3C15" w14:textId="77777777" w:rsidTr="009521A9">
        <w:tc>
          <w:tcPr>
            <w:tcW w:w="4556" w:type="dxa"/>
          </w:tcPr>
          <w:p w14:paraId="017AF6FC" w14:textId="77777777" w:rsidR="0088456F" w:rsidRDefault="0088456F" w:rsidP="009521A9"/>
        </w:tc>
        <w:tc>
          <w:tcPr>
            <w:tcW w:w="4557" w:type="dxa"/>
          </w:tcPr>
          <w:p w14:paraId="6561D326" w14:textId="6366720C" w:rsidR="0088456F" w:rsidRDefault="0088456F" w:rsidP="009521A9">
            <w:r>
              <w:t>A lot easier to program</w:t>
            </w:r>
          </w:p>
        </w:tc>
      </w:tr>
    </w:tbl>
    <w:p w14:paraId="2C37E49C" w14:textId="1BD1E46B" w:rsidR="0088456F" w:rsidRDefault="006F5E15" w:rsidP="00107133">
      <w:r>
        <w:t>Out of these two options the PC is much more suitable for my “experimental”/prototyping needs while the controller method would be more suitable for a production environment. The problem of not being able to test-run in 3d could be solved by still use the COSIMIR for simulation. This is achieved by having the PC program dry-run and write its movement commands into MELFA BASIC format and afterwards import the commands into COSIMIR for test running in the virtual 3d environment.</w:t>
      </w:r>
    </w:p>
    <w:p w14:paraId="6CF0C238" w14:textId="77777777" w:rsidR="0088456F" w:rsidRDefault="0088456F" w:rsidP="00107133"/>
    <w:p w14:paraId="3ED902EE" w14:textId="77BBB0F3" w:rsidR="00E919B3" w:rsidRPr="00E919B3" w:rsidRDefault="00E919B3" w:rsidP="004269FD">
      <w:pPr>
        <w:pStyle w:val="Heading4"/>
      </w:pPr>
      <w:r>
        <w:lastRenderedPageBreak/>
        <w:t>Controller &amp; PC together</w:t>
      </w:r>
    </w:p>
    <w:p w14:paraId="66699736" w14:textId="77777777" w:rsidR="00197587" w:rsidRDefault="0006594A" w:rsidP="00107133">
      <w:r>
        <w:t xml:space="preserve">A third way is running a mix between </w:t>
      </w:r>
      <w:r w:rsidR="00E919B3">
        <w:t>PC and controller</w:t>
      </w:r>
      <w:r>
        <w:t>, letting the robot controller be responsible for executing all position changes/steps of movement relating to a task and run a program on a PC which simply tells which task to perform and ship with it a few parameters. This</w:t>
      </w:r>
      <w:r w:rsidR="00E919B3">
        <w:t xml:space="preserve"> leads</w:t>
      </w:r>
      <w:r>
        <w:t xml:space="preserve"> </w:t>
      </w:r>
      <w:r w:rsidR="00E919B3">
        <w:t>to</w:t>
      </w:r>
      <w:r>
        <w:t xml:space="preserve"> </w:t>
      </w:r>
      <w:r w:rsidR="00E919B3">
        <w:t>lose</w:t>
      </w:r>
      <w:r>
        <w:t xml:space="preserve"> coupling between the PC and Robot in terms that the PC will never know about the co-ordinate system or work-cell setup</w:t>
      </w:r>
      <w:r w:rsidR="00E919B3">
        <w:t>, it simply has a</w:t>
      </w:r>
      <w:r w:rsidR="004269FD">
        <w:t>n</w:t>
      </w:r>
      <w:r w:rsidR="00E919B3">
        <w:t xml:space="preserve"> interface that accepts a set of tasks with parameters.</w:t>
      </w:r>
      <w:r w:rsidR="00C846A9">
        <w:t xml:space="preserve"> </w:t>
      </w:r>
    </w:p>
    <w:p w14:paraId="2233005A" w14:textId="77777777" w:rsidR="00197587" w:rsidRDefault="00197587" w:rsidP="00197587">
      <w:pPr>
        <w:keepNext/>
      </w:pPr>
      <w:r>
        <w:rPr>
          <w:noProof/>
        </w:rPr>
        <w:drawing>
          <wp:inline distT="0" distB="0" distL="0" distR="0" wp14:anchorId="5F59FB30" wp14:editId="5E08D323">
            <wp:extent cx="5793105"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3105" cy="2731770"/>
                    </a:xfrm>
                    <a:prstGeom prst="rect">
                      <a:avLst/>
                    </a:prstGeom>
                  </pic:spPr>
                </pic:pic>
              </a:graphicData>
            </a:graphic>
          </wp:inline>
        </w:drawing>
      </w:r>
    </w:p>
    <w:p w14:paraId="444A57D4" w14:textId="5AD5D52E" w:rsidR="009466D7" w:rsidRDefault="00197587" w:rsidP="00197587">
      <w:pPr>
        <w:pStyle w:val="Caption"/>
      </w:pPr>
      <w:r>
        <w:t xml:space="preserve">Figure </w:t>
      </w:r>
      <w:r>
        <w:fldChar w:fldCharType="begin"/>
      </w:r>
      <w:r>
        <w:instrText xml:space="preserve"> SEQ Figure \* ARABIC </w:instrText>
      </w:r>
      <w:r>
        <w:fldChar w:fldCharType="separate"/>
      </w:r>
      <w:r>
        <w:rPr>
          <w:noProof/>
        </w:rPr>
        <w:t>1</w:t>
      </w:r>
      <w:r>
        <w:fldChar w:fldCharType="end"/>
      </w:r>
      <w:r>
        <w:t>. Example of reading from PC within Controller software</w:t>
      </w:r>
    </w:p>
    <w:p w14:paraId="6013A6B8" w14:textId="31363674" w:rsidR="0006594A" w:rsidRDefault="00C846A9" w:rsidP="00107133">
      <w:r>
        <w:t>However, looking at code example</w:t>
      </w:r>
      <w:r w:rsidR="009518E3">
        <w:t xml:space="preserve"> above</w:t>
      </w:r>
      <w:r>
        <w:t xml:space="preserve"> suggests that passing </w:t>
      </w:r>
      <w:r w:rsidR="009466D7">
        <w:t xml:space="preserve">arguments from PC to Controller is a </w:t>
      </w:r>
      <w:r w:rsidR="009518E3">
        <w:t>tricky</w:t>
      </w:r>
      <w:r w:rsidR="009466D7">
        <w:t xml:space="preserve"> process, where the controller needs to poll the serial-port and it is far from obvious how variables are set from serialport and used in conditional statements. An ideal scenario would be that one could send “Start waffle-iron, 3” and the controller would parse it and call a suitable sub-routine passing the #3 as parameter. This does not seem</w:t>
      </w:r>
      <w:r w:rsidR="009518E3">
        <w:t xml:space="preserve"> possible in straight forward manner</w:t>
      </w:r>
      <w:r w:rsidR="009466D7">
        <w:t>.</w:t>
      </w:r>
    </w:p>
    <w:p w14:paraId="327A3FF8" w14:textId="38475626" w:rsidR="009466D7" w:rsidRDefault="00197587" w:rsidP="00107133">
      <w:r>
        <w:t>Therefore, the viable option for this system seems to be the second case, using the PC as the master and the Controller will simply execute the MELFA BASIC commands that the PC sends.</w:t>
      </w:r>
    </w:p>
    <w:p w14:paraId="171E8FEC" w14:textId="41CF7656" w:rsidR="00C846A9" w:rsidRDefault="00197587" w:rsidP="00107133">
      <w:r>
        <w:t>One thing the Controller could help out with, is storing the various robot positions since these can be called by the PC and as long as all positions required to solve the tasks are present in the controller, the PC will never have to deal with co-ordinates, it simply tells the robot in which way it will move between positions in memory.</w:t>
      </w:r>
      <w:r w:rsidR="009518E3">
        <w:t xml:space="preserve"> When the memorised positions are not enough, then it can send co-ordinates as well (but with the dangers of crashing).</w:t>
      </w:r>
    </w:p>
    <w:p w14:paraId="4EFBA4F9" w14:textId="77777777" w:rsidR="000D622F" w:rsidRDefault="000D622F" w:rsidP="00107133"/>
    <w:p w14:paraId="59212AE1" w14:textId="565B55BC" w:rsidR="0006594A" w:rsidRDefault="00A32C65" w:rsidP="00A32C65">
      <w:pPr>
        <w:pStyle w:val="Heading3"/>
      </w:pPr>
      <w:r>
        <w:lastRenderedPageBreak/>
        <w:t>Robot movement</w:t>
      </w:r>
    </w:p>
    <w:p w14:paraId="1C56BBEB" w14:textId="6256EA97" w:rsidR="00A32C65" w:rsidRDefault="00A32C65" w:rsidP="00A32C65">
      <w:pPr>
        <w:pStyle w:val="BodyText"/>
      </w:pPr>
      <w:r>
        <w:t>The robot can move with two different kinds of commands:</w:t>
      </w:r>
    </w:p>
    <w:p w14:paraId="1FEA30E4" w14:textId="77777777" w:rsidR="00A32C65" w:rsidRDefault="00A32C65" w:rsidP="00A32C65">
      <w:pPr>
        <w:pStyle w:val="BodyText"/>
        <w:numPr>
          <w:ilvl w:val="0"/>
          <w:numId w:val="23"/>
        </w:numPr>
      </w:pPr>
      <w:r>
        <w:t>position-commands using position indexes for positions stored in the controller</w:t>
      </w:r>
    </w:p>
    <w:p w14:paraId="01DB9E53" w14:textId="77777777" w:rsidR="00A32C65" w:rsidRDefault="00A32C65" w:rsidP="00A32C65">
      <w:pPr>
        <w:pStyle w:val="BodyText"/>
        <w:numPr>
          <w:ilvl w:val="0"/>
          <w:numId w:val="23"/>
        </w:numPr>
      </w:pPr>
      <w:r>
        <w:t>coordinate-commands where nothing is stored in the controller</w:t>
      </w:r>
    </w:p>
    <w:p w14:paraId="4096B90D" w14:textId="5F88CA31" w:rsidR="00A32C65" w:rsidRDefault="00A32C65" w:rsidP="00A32C65">
      <w:pPr>
        <w:pStyle w:val="BodyText"/>
      </w:pPr>
      <w:r>
        <w:t xml:space="preserve"> Both are possible to use in this project, and as mentioned in chapter 5.5.1, the benefit of storing positions in the controller is that they can be downloaded in the virtual 3D environment of COSIMIR. Otherwise it would be needed to use the “where” command on the robot once it has been jogged in place, and </w:t>
      </w:r>
      <w:r w:rsidR="00106877">
        <w:t xml:space="preserve">copy that information into the source-code as constants. That’s an additional step where mistakes can be made and it gives the source-code the responsibility of storing the global co-ordinate system of equipment. </w:t>
      </w:r>
    </w:p>
    <w:p w14:paraId="1DC191B2" w14:textId="2DB32118" w:rsidR="00106877" w:rsidRDefault="00106877" w:rsidP="00A32C65">
      <w:pPr>
        <w:pStyle w:val="BodyText"/>
      </w:pPr>
      <w:r>
        <w:t>To get better encapsulation of the global co-ordinate system the controller will take care of it and the source code’s only connection to the global system will be through the position indexes. We will see if this is possible!</w:t>
      </w:r>
    </w:p>
    <w:p w14:paraId="7E0D56B3" w14:textId="6D01DC8C" w:rsidR="00106877" w:rsidRDefault="00106877" w:rsidP="00A32C65">
      <w:pPr>
        <w:pStyle w:val="BodyText"/>
        <w:rPr>
          <w:b/>
          <w:bCs/>
        </w:rPr>
      </w:pPr>
      <w:r>
        <w:rPr>
          <w:b/>
          <w:bCs/>
        </w:rPr>
        <w:t>Offsetting positions</w:t>
      </w:r>
    </w:p>
    <w:p w14:paraId="7B76E3C3" w14:textId="40F3DFF6" w:rsidR="00106877" w:rsidRDefault="00106877" w:rsidP="00A32C65">
      <w:pPr>
        <w:pStyle w:val="BodyText"/>
      </w:pPr>
      <w:r>
        <w:t>To offset positions, we could take a global position and sum with our offset but that requires us dealing directly with the global coordinate system and we said we shouldn’t do that.</w:t>
      </w:r>
    </w:p>
    <w:p w14:paraId="7D5587A4" w14:textId="48E045B2" w:rsidR="00106877" w:rsidRDefault="00106877" w:rsidP="00A32C65">
      <w:pPr>
        <w:pStyle w:val="BodyText"/>
      </w:pPr>
      <w:r>
        <w:t xml:space="preserve">So instead we will use the Melfa command “Move approach” which will sum </w:t>
      </w:r>
      <w:r w:rsidR="00D94EC8">
        <w:t xml:space="preserve">two positions that are stored in the controller. Since only the equipment origin for each piece of equipment will be stored in the controller, we need to send our offset-position to the controller before we can call the “move approach”. </w:t>
      </w:r>
    </w:p>
    <w:p w14:paraId="0388A809" w14:textId="0B8C0BCF" w:rsidR="00763D72" w:rsidRDefault="00D94EC8" w:rsidP="00763D72">
      <w:pPr>
        <w:pStyle w:val="BodyText"/>
      </w:pPr>
      <w:r>
        <w:t xml:space="preserve">Adding a position to the controller is done by “PD &lt;posinx&gt;,x,y,z,A,B” where &lt;posinx&gt; is an integer between 1-999, just need to make sure that it doesn’t overwrite </w:t>
      </w:r>
      <w:r w:rsidR="00763D72">
        <w:t>equipment positions. To prevent keeping track of multiple position-indexes a single specific “working memory” position-index can be used and overwritten each time.</w:t>
      </w:r>
    </w:p>
    <w:p w14:paraId="16ADBAC0" w14:textId="27859C10" w:rsidR="00221187" w:rsidRPr="00221187" w:rsidRDefault="00221187" w:rsidP="00763D72">
      <w:pPr>
        <w:pStyle w:val="BodyText"/>
        <w:rPr>
          <w:b/>
          <w:bCs/>
        </w:rPr>
      </w:pPr>
      <w:r>
        <w:rPr>
          <w:b/>
          <w:bCs/>
        </w:rPr>
        <w:t>Safeguarding the offset</w:t>
      </w:r>
    </w:p>
    <w:p w14:paraId="2ED11100" w14:textId="0C4C0B3A" w:rsidR="00763D72" w:rsidRDefault="00763D72" w:rsidP="00763D72">
      <w:pPr>
        <w:pStyle w:val="BodyText"/>
      </w:pPr>
      <w:r>
        <w:t>Since moving to a position offset would require two commands (i.e. not atomic), first store the offset and then execute movement, it opens up for an error where the first command is not received, and in that case the previous used offset would be used! A way of safeguarding would be resetting the offset-position to zero after each move and prior to any move, read the offset-position and make sure its zero, then in worst case it would simply not offset</w:t>
      </w:r>
      <w:r w:rsidR="000D622F">
        <w:t xml:space="preserve"> and in turn requiring that the origin of an equipment is such that if the robot goes there, it will not crash</w:t>
      </w:r>
      <w:r>
        <w:t>.</w:t>
      </w:r>
      <w:bookmarkStart w:id="29" w:name="_GoBack"/>
      <w:bookmarkEnd w:id="29"/>
    </w:p>
    <w:p w14:paraId="40B0C139" w14:textId="77777777" w:rsidR="00106877" w:rsidRPr="00106877" w:rsidRDefault="00106877" w:rsidP="00A32C65">
      <w:pPr>
        <w:pStyle w:val="BodyText"/>
      </w:pPr>
    </w:p>
    <w:p w14:paraId="4506CB7B" w14:textId="6E34FB02" w:rsidR="00106877" w:rsidRDefault="00106877" w:rsidP="00A32C65">
      <w:pPr>
        <w:pStyle w:val="BodyText"/>
      </w:pPr>
    </w:p>
    <w:p w14:paraId="018E7471" w14:textId="5115B824" w:rsidR="000D622F" w:rsidRDefault="000D622F" w:rsidP="00A32C65">
      <w:pPr>
        <w:pStyle w:val="BodyText"/>
      </w:pPr>
    </w:p>
    <w:p w14:paraId="4946138C" w14:textId="77777777" w:rsidR="000D622F" w:rsidRPr="00A32C65" w:rsidRDefault="000D622F" w:rsidP="00A32C65">
      <w:pPr>
        <w:pStyle w:val="BodyText"/>
      </w:pPr>
    </w:p>
    <w:p w14:paraId="341AE9DC" w14:textId="3865B0E4" w:rsidR="0006594A" w:rsidRDefault="00214452" w:rsidP="00214452">
      <w:pPr>
        <w:pStyle w:val="Heading2"/>
      </w:pPr>
      <w:bookmarkStart w:id="30" w:name="_Toc21687211"/>
      <w:r>
        <w:lastRenderedPageBreak/>
        <w:t>Communication viewpoint</w:t>
      </w:r>
      <w:bookmarkEnd w:id="30"/>
    </w:p>
    <w:p w14:paraId="44DC519B" w14:textId="49D0123E" w:rsidR="0006594A" w:rsidRPr="00107133" w:rsidRDefault="00214452" w:rsidP="00300B21">
      <w:pPr>
        <w:pStyle w:val="BodyText"/>
      </w:pPr>
      <w:r>
        <w:t>The PC connects via serial and needs to have error handling for serial communication and perhaps resetting the robot controller once error has occurred.</w:t>
      </w:r>
      <w:r w:rsidR="00300B21" w:rsidRPr="00214452">
        <w:t xml:space="preserve"> </w:t>
      </w:r>
    </w:p>
    <w:p w14:paraId="15C77E3F" w14:textId="7B392395" w:rsidR="00A229FD" w:rsidRDefault="003C4E7F" w:rsidP="0038459E">
      <w:pPr>
        <w:pStyle w:val="Heading2"/>
      </w:pPr>
      <w:bookmarkStart w:id="31" w:name="_Toc21687212"/>
      <w:r>
        <w:t>Dependency viewpoint</w:t>
      </w:r>
      <w:bookmarkEnd w:id="31"/>
    </w:p>
    <w:p w14:paraId="151D90F7" w14:textId="7E3BE444" w:rsidR="00A778AA" w:rsidRDefault="00A778AA" w:rsidP="00A778AA">
      <w:pPr>
        <w:pStyle w:val="Heading2"/>
      </w:pPr>
      <w:bookmarkStart w:id="32" w:name="_Toc21687213"/>
      <w:r>
        <w:t>Logical viewpoint</w:t>
      </w:r>
      <w:bookmarkEnd w:id="32"/>
    </w:p>
    <w:p w14:paraId="5AB10FB2" w14:textId="4BC55823" w:rsidR="008D79FC" w:rsidRPr="008D79FC" w:rsidRDefault="008D79FC" w:rsidP="008D79FC">
      <w:pPr>
        <w:pStyle w:val="BodyText"/>
      </w:pPr>
      <w:r>
        <w:t>See class diagram in external</w:t>
      </w:r>
      <w:r w:rsidR="0020728F">
        <w:t xml:space="preserve"> StarUML</w:t>
      </w:r>
      <w:r>
        <w:t xml:space="preserve"> file</w:t>
      </w:r>
      <w:r w:rsidR="00BD6EC1">
        <w:t>.</w:t>
      </w:r>
    </w:p>
    <w:p w14:paraId="334FBEC5" w14:textId="704EB8A9" w:rsidR="0095186D" w:rsidRDefault="0095186D" w:rsidP="0095186D">
      <w:pPr>
        <w:pStyle w:val="Heading2"/>
      </w:pPr>
      <w:bookmarkStart w:id="33" w:name="_Toc21687214"/>
      <w:r>
        <w:t>Information viewpoint</w:t>
      </w:r>
      <w:bookmarkEnd w:id="33"/>
    </w:p>
    <w:p w14:paraId="170F29F4" w14:textId="7D9AAC4A" w:rsidR="00D66D5A" w:rsidRPr="00D66D5A" w:rsidRDefault="00D66D5A" w:rsidP="00D66D5A">
      <w:pPr>
        <w:pStyle w:val="Heading3"/>
      </w:pPr>
      <w:bookmarkStart w:id="34" w:name="_Toc21687215"/>
      <w:r>
        <w:t>Positioning</w:t>
      </w:r>
      <w:bookmarkEnd w:id="34"/>
    </w:p>
    <w:p w14:paraId="0D50E01D" w14:textId="31D07B7C" w:rsidR="00882150" w:rsidRDefault="00882150" w:rsidP="0095186D">
      <w:pPr>
        <w:pStyle w:val="BodyText"/>
      </w:pPr>
      <w:r>
        <w:t>Robot positions in</w:t>
      </w:r>
      <w:r w:rsidR="0095186D">
        <w:t xml:space="preserve"> the workspace e</w:t>
      </w:r>
      <w:r>
        <w:t>nvironment</w:t>
      </w:r>
      <w:r w:rsidR="0095186D">
        <w:t xml:space="preserve"> are stored within the </w:t>
      </w:r>
      <w:r>
        <w:t>controller.</w:t>
      </w:r>
    </w:p>
    <w:p w14:paraId="09FD92BB" w14:textId="7F2F9297" w:rsidR="00882150" w:rsidRDefault="0072502F" w:rsidP="0095186D">
      <w:pPr>
        <w:pStyle w:val="BodyText"/>
      </w:pPr>
      <w:r>
        <w:t>The</w:t>
      </w:r>
      <w:r w:rsidR="00882150">
        <w:t xml:space="preserve"> position</w:t>
      </w:r>
      <w:r>
        <w:t>s can be used as a clever way of storing global co-ordinates of equipment instead of robot arm and robot tool position (which is the normal).</w:t>
      </w:r>
    </w:p>
    <w:p w14:paraId="520D3F3D" w14:textId="1FD0250D" w:rsidR="0072502F" w:rsidRPr="0095186D" w:rsidRDefault="0072502F" w:rsidP="0095186D">
      <w:pPr>
        <w:pStyle w:val="BodyText"/>
      </w:pPr>
      <w:r>
        <w:t xml:space="preserve">The way to do this is calling </w:t>
      </w:r>
      <w:r w:rsidR="00D66D5A">
        <w:t>PR (position read) for a specific position. Based on that position, it can be calculated with relative co-ordinates where the robot arm needs to position itself to perform operations on the specific workspace object. Imagine having a music keyboard, it would be a lot easier to only program the origin position of the keyboard and then use relative positions for all the keys instead of adding all the keys as stored positions in the controller. Then the keyboard-object itself would keep track of where all its keys are and thus encapsulate that information and present a nice interface that accepts the name of button as it should be.</w:t>
      </w:r>
    </w:p>
    <w:bookmarkEnd w:id="14"/>
    <w:bookmarkEnd w:id="15"/>
    <w:p w14:paraId="5F3E6111" w14:textId="2D791384" w:rsidR="0056135A" w:rsidRPr="0056135A" w:rsidRDefault="0056135A" w:rsidP="0056135A">
      <w:pPr>
        <w:pStyle w:val="BodyText"/>
      </w:pPr>
    </w:p>
    <w:sectPr w:rsidR="0056135A" w:rsidRPr="0056135A" w:rsidSect="00E238D8">
      <w:headerReference w:type="default" r:id="rId10"/>
      <w:footerReference w:type="default" r:id="rId11"/>
      <w:headerReference w:type="first" r:id="rId12"/>
      <w:footerReference w:type="first" r:id="rId13"/>
      <w:pgSz w:w="11907" w:h="16840" w:code="9"/>
      <w:pgMar w:top="1440" w:right="987" w:bottom="1440"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BBFF" w14:textId="77777777" w:rsidR="009E2C74" w:rsidRDefault="009E2C74" w:rsidP="00022B58">
      <w:r>
        <w:separator/>
      </w:r>
    </w:p>
  </w:endnote>
  <w:endnote w:type="continuationSeparator" w:id="0">
    <w:p w14:paraId="39A228C3" w14:textId="77777777" w:rsidR="009E2C74" w:rsidRDefault="009E2C74" w:rsidP="0002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615A" w14:textId="77777777" w:rsidR="009521A9" w:rsidRPr="00FE5FC4" w:rsidRDefault="009521A9" w:rsidP="00022B58">
    <w:pPr>
      <w:pStyle w:val="Footer"/>
      <w:rPr>
        <w:noProof/>
      </w:rPr>
    </w:pPr>
    <w:r w:rsidRPr="00A76B27">
      <w:tab/>
    </w:r>
    <w:r w:rsidRPr="00FE5FC4">
      <w:t xml:space="preserve">Page </w:t>
    </w:r>
    <w:r w:rsidRPr="00FE5FC4">
      <w:rPr>
        <w:rStyle w:val="PageNumber"/>
      </w:rPr>
      <w:fldChar w:fldCharType="begin"/>
    </w:r>
    <w:r w:rsidRPr="00FE5FC4">
      <w:rPr>
        <w:rStyle w:val="PageNumber"/>
      </w:rPr>
      <w:instrText xml:space="preserve"> PAGE </w:instrText>
    </w:r>
    <w:r w:rsidRPr="00FE5FC4">
      <w:rPr>
        <w:rStyle w:val="PageNumber"/>
      </w:rPr>
      <w:fldChar w:fldCharType="separate"/>
    </w:r>
    <w:r>
      <w:rPr>
        <w:rStyle w:val="PageNumber"/>
        <w:noProof/>
      </w:rPr>
      <w:t>10</w:t>
    </w:r>
    <w:r w:rsidRPr="00FE5FC4">
      <w:rPr>
        <w:rStyle w:val="PageNumber"/>
      </w:rPr>
      <w:fldChar w:fldCharType="end"/>
    </w:r>
    <w:r w:rsidRPr="00FE5FC4">
      <w:rPr>
        <w:rStyle w:val="PageNumber"/>
      </w:rPr>
      <w:t xml:space="preserve"> (</w:t>
    </w:r>
    <w:r w:rsidRPr="00FE5FC4">
      <w:rPr>
        <w:rStyle w:val="PageNumber"/>
      </w:rPr>
      <w:fldChar w:fldCharType="begin"/>
    </w:r>
    <w:r w:rsidRPr="00FE5FC4">
      <w:rPr>
        <w:rStyle w:val="PageNumber"/>
      </w:rPr>
      <w:instrText xml:space="preserve"> NUMPAGES </w:instrText>
    </w:r>
    <w:r w:rsidRPr="00FE5FC4">
      <w:rPr>
        <w:rStyle w:val="PageNumber"/>
      </w:rPr>
      <w:fldChar w:fldCharType="separate"/>
    </w:r>
    <w:r>
      <w:rPr>
        <w:rStyle w:val="PageNumber"/>
        <w:noProof/>
      </w:rPr>
      <w:t>10</w:t>
    </w:r>
    <w:r w:rsidRPr="00FE5FC4">
      <w:rPr>
        <w:rStyle w:val="PageNumber"/>
      </w:rPr>
      <w:fldChar w:fldCharType="end"/>
    </w:r>
    <w:r w:rsidRPr="00FE5FC4">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97A9C" w14:textId="77777777" w:rsidR="009521A9" w:rsidRDefault="009521A9" w:rsidP="00022B58">
    <w:pPr>
      <w:pStyle w:val="Footer"/>
    </w:pPr>
    <w:r w:rsidRPr="00A76B27">
      <w:t xml:space="preserve">Page </w:t>
    </w:r>
    <w:r>
      <w:rPr>
        <w:rStyle w:val="PageNumber"/>
      </w:rPr>
      <w:fldChar w:fldCharType="begin"/>
    </w:r>
    <w:r w:rsidRPr="00A76B27">
      <w:rPr>
        <w:rStyle w:val="PageNumber"/>
      </w:rPr>
      <w:instrText xml:space="preserve"> PAGE </w:instrText>
    </w:r>
    <w:r>
      <w:rPr>
        <w:rStyle w:val="PageNumber"/>
      </w:rPr>
      <w:fldChar w:fldCharType="separate"/>
    </w:r>
    <w:r>
      <w:rPr>
        <w:rStyle w:val="PageNumber"/>
        <w:noProof/>
      </w:rPr>
      <w:t>1</w:t>
    </w:r>
    <w:r>
      <w:rPr>
        <w:rStyle w:val="PageNumber"/>
      </w:rPr>
      <w:fldChar w:fldCharType="end"/>
    </w:r>
    <w:r w:rsidRPr="00A76B27">
      <w:rPr>
        <w:rStyle w:val="PageNumber"/>
      </w:rPr>
      <w:t xml:space="preserve"> (</w:t>
    </w:r>
    <w:r w:rsidRPr="002F1AD8">
      <w:rPr>
        <w:rStyle w:val="PageNumber"/>
      </w:rPr>
      <w:fldChar w:fldCharType="begin"/>
    </w:r>
    <w:r w:rsidRPr="00A76B27">
      <w:rPr>
        <w:rStyle w:val="PageNumber"/>
      </w:rPr>
      <w:instrText xml:space="preserve"> NUMPAGES </w:instrText>
    </w:r>
    <w:r w:rsidRPr="002F1AD8">
      <w:rPr>
        <w:rStyle w:val="PageNumber"/>
      </w:rPr>
      <w:fldChar w:fldCharType="separate"/>
    </w:r>
    <w:r>
      <w:rPr>
        <w:rStyle w:val="PageNumber"/>
        <w:noProof/>
      </w:rPr>
      <w:t>10</w:t>
    </w:r>
    <w:r w:rsidRPr="002F1AD8">
      <w:rPr>
        <w:rStyle w:val="PageNumber"/>
      </w:rPr>
      <w:fldChar w:fldCharType="end"/>
    </w:r>
    <w:r w:rsidRPr="00A76B27">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39374" w14:textId="77777777" w:rsidR="009E2C74" w:rsidRDefault="009E2C74" w:rsidP="00022B58">
      <w:r>
        <w:separator/>
      </w:r>
    </w:p>
  </w:footnote>
  <w:footnote w:type="continuationSeparator" w:id="0">
    <w:p w14:paraId="38363736" w14:textId="77777777" w:rsidR="009E2C74" w:rsidRDefault="009E2C74" w:rsidP="00022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1C48" w14:textId="77777777" w:rsidR="009521A9" w:rsidRDefault="009521A9" w:rsidP="00022B58">
    <w:pPr>
      <w:pStyle w:val="Header"/>
    </w:pPr>
    <w:r>
      <w:tab/>
    </w:r>
  </w:p>
  <w:tbl>
    <w:tblPr>
      <w:tblStyle w:val="TableGrid"/>
      <w:tblW w:w="8784" w:type="dxa"/>
      <w:tblLook w:val="04A0" w:firstRow="1" w:lastRow="0" w:firstColumn="1" w:lastColumn="0" w:noHBand="0" w:noVBand="1"/>
    </w:tblPr>
    <w:tblGrid>
      <w:gridCol w:w="2547"/>
      <w:gridCol w:w="2843"/>
      <w:gridCol w:w="1697"/>
      <w:gridCol w:w="1697"/>
    </w:tblGrid>
    <w:tr w:rsidR="009521A9" w14:paraId="3FE5DF20" w14:textId="77777777" w:rsidTr="00DC7089">
      <w:tc>
        <w:tcPr>
          <w:tcW w:w="2547" w:type="dxa"/>
        </w:tcPr>
        <w:p w14:paraId="390CF89C" w14:textId="32166502" w:rsidR="009521A9" w:rsidRPr="00FE5FC4" w:rsidRDefault="009521A9" w:rsidP="008F45FD">
          <w:pPr>
            <w:pStyle w:val="Header"/>
            <w:rPr>
              <w:sz w:val="20"/>
              <w:szCs w:val="20"/>
            </w:rPr>
          </w:pPr>
          <w:r w:rsidRPr="008F45FD">
            <w:rPr>
              <w:sz w:val="16"/>
              <w:szCs w:val="16"/>
            </w:rPr>
            <w:t>Title:</w:t>
          </w:r>
          <w:r>
            <w:rPr>
              <w:sz w:val="16"/>
              <w:szCs w:val="16"/>
            </w:rPr>
            <w:br/>
          </w:r>
          <w:sdt>
            <w:sdtPr>
              <w:alias w:val="Titel"/>
              <w:tag w:val=""/>
              <w:id w:val="-2021691640"/>
              <w:dataBinding w:prefixMappings="xmlns:ns0='http://purl.org/dc/elements/1.1/' xmlns:ns1='http://schemas.openxmlformats.org/package/2006/metadata/core-properties' " w:xpath="/ns1:coreProperties[1]/ns0:title[1]" w:storeItemID="{6C3C8BC8-F283-45AE-878A-BAB7291924A1}"/>
              <w:text/>
            </w:sdtPr>
            <w:sdtEndPr/>
            <w:sdtContent>
              <w:r>
                <w:t>System Design Description</w:t>
              </w:r>
            </w:sdtContent>
          </w:sdt>
        </w:p>
      </w:tc>
      <w:tc>
        <w:tcPr>
          <w:tcW w:w="2843" w:type="dxa"/>
        </w:tcPr>
        <w:p w14:paraId="41AA4C38" w14:textId="465BBEF5" w:rsidR="009521A9" w:rsidRPr="009A505F" w:rsidRDefault="009521A9" w:rsidP="008F45FD">
          <w:pPr>
            <w:pStyle w:val="Header"/>
          </w:pPr>
          <w:r w:rsidRPr="009A505F">
            <w:rPr>
              <w:sz w:val="16"/>
              <w:szCs w:val="16"/>
            </w:rPr>
            <w:t>Document identity:</w:t>
          </w:r>
          <w:r w:rsidRPr="009A505F">
            <w:rPr>
              <w:sz w:val="16"/>
              <w:szCs w:val="16"/>
            </w:rPr>
            <w:br/>
          </w:r>
          <w:sdt>
            <w:sdtPr>
              <w:alias w:val="Kategori"/>
              <w:tag w:val=""/>
              <w:id w:val="-555625154"/>
              <w:dataBinding w:prefixMappings="xmlns:ns0='http://purl.org/dc/elements/1.1/' xmlns:ns1='http://schemas.openxmlformats.org/package/2006/metadata/core-properties' " w:xpath="/ns1:coreProperties[1]/ns1:category[1]" w:storeItemID="{6C3C8BC8-F283-45AE-878A-BAB7291924A1}"/>
              <w:text/>
            </w:sdtPr>
            <w:sdtEndPr/>
            <w:sdtContent>
              <w:r w:rsidR="008E77F2">
                <w:t>D2 - Robotic Waffles - System Design Description</w:t>
              </w:r>
            </w:sdtContent>
          </w:sdt>
        </w:p>
      </w:tc>
      <w:tc>
        <w:tcPr>
          <w:tcW w:w="1697" w:type="dxa"/>
        </w:tcPr>
        <w:p w14:paraId="3D3AC820" w14:textId="309817C7" w:rsidR="009521A9" w:rsidRPr="00FE5FC4" w:rsidRDefault="009521A9" w:rsidP="008F45FD">
          <w:pPr>
            <w:pStyle w:val="Header"/>
          </w:pPr>
          <w:r w:rsidRPr="008F45FD">
            <w:rPr>
              <w:sz w:val="16"/>
              <w:szCs w:val="16"/>
            </w:rPr>
            <w:t>Date:</w:t>
          </w:r>
          <w:r>
            <w:rPr>
              <w:sz w:val="16"/>
              <w:szCs w:val="16"/>
            </w:rPr>
            <w:br/>
          </w:r>
          <w:sdt>
            <w:sdtPr>
              <w:alias w:val="Publiceringsdatum"/>
              <w:tag w:val=""/>
              <w:id w:val="322236767"/>
              <w:dataBinding w:prefixMappings="xmlns:ns0='http://schemas.microsoft.com/office/2006/coverPageProps' " w:xpath="/ns0:CoverPageProperties[1]/ns0:PublishDate[1]" w:storeItemID="{55AF091B-3C7A-41E3-B477-F2FDAA23CFDA}"/>
              <w:date w:fullDate="2019-10-07T00:00:00Z">
                <w:dateFormat w:val="yyyy-MM-dd"/>
                <w:lid w:val="sv-SE"/>
                <w:storeMappedDataAs w:val="dateTime"/>
                <w:calendar w:val="gregorian"/>
              </w:date>
            </w:sdtPr>
            <w:sdtEndPr/>
            <w:sdtContent>
              <w:r>
                <w:rPr>
                  <w:lang w:val="sv-SE"/>
                </w:rPr>
                <w:t>2019-10-07</w:t>
              </w:r>
            </w:sdtContent>
          </w:sdt>
        </w:p>
      </w:tc>
      <w:tc>
        <w:tcPr>
          <w:tcW w:w="1697" w:type="dxa"/>
        </w:tcPr>
        <w:p w14:paraId="131C4DEB" w14:textId="15FAF522" w:rsidR="009521A9" w:rsidRPr="00FE5FC4" w:rsidRDefault="009521A9" w:rsidP="008F45FD">
          <w:pPr>
            <w:pStyle w:val="Header"/>
            <w:rPr>
              <w:sz w:val="20"/>
              <w:szCs w:val="20"/>
            </w:rPr>
          </w:pPr>
          <w:r w:rsidRPr="008F45FD">
            <w:rPr>
              <w:sz w:val="16"/>
              <w:szCs w:val="16"/>
            </w:rPr>
            <w:t>Version:</w:t>
          </w:r>
          <w:r>
            <w:rPr>
              <w:sz w:val="16"/>
              <w:szCs w:val="16"/>
            </w:rPr>
            <w:br/>
          </w:r>
          <w:sdt>
            <w:sdtPr>
              <w:alias w:val="Status"/>
              <w:tag w:val=""/>
              <w:id w:val="-1234311127"/>
              <w:dataBinding w:prefixMappings="xmlns:ns0='http://purl.org/dc/elements/1.1/' xmlns:ns1='http://schemas.openxmlformats.org/package/2006/metadata/core-properties' " w:xpath="/ns1:coreProperties[1]/ns1:contentStatus[1]" w:storeItemID="{6C3C8BC8-F283-45AE-878A-BAB7291924A1}"/>
              <w:text/>
            </w:sdtPr>
            <w:sdtEndPr/>
            <w:sdtContent>
              <w:r>
                <w:t>V0</w:t>
              </w:r>
            </w:sdtContent>
          </w:sdt>
        </w:p>
      </w:tc>
    </w:tr>
  </w:tbl>
  <w:p w14:paraId="70ADB5A6" w14:textId="77777777" w:rsidR="009521A9" w:rsidRDefault="009521A9" w:rsidP="00022B58">
    <w:pPr>
      <w:pStyle w:val="Header"/>
    </w:pPr>
    <w:r>
      <w:tab/>
    </w:r>
  </w:p>
  <w:p w14:paraId="531E9824" w14:textId="77777777" w:rsidR="009521A9" w:rsidRPr="00FE5FC4" w:rsidRDefault="009521A9" w:rsidP="00022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784" w:type="dxa"/>
      <w:tblLook w:val="04A0" w:firstRow="1" w:lastRow="0" w:firstColumn="1" w:lastColumn="0" w:noHBand="0" w:noVBand="1"/>
    </w:tblPr>
    <w:tblGrid>
      <w:gridCol w:w="3066"/>
      <w:gridCol w:w="1906"/>
      <w:gridCol w:w="953"/>
      <w:gridCol w:w="953"/>
      <w:gridCol w:w="1906"/>
    </w:tblGrid>
    <w:tr w:rsidR="009521A9" w14:paraId="01CC9BFF" w14:textId="77777777" w:rsidTr="008F45FD">
      <w:tc>
        <w:tcPr>
          <w:tcW w:w="3066" w:type="dxa"/>
          <w:vMerge w:val="restart"/>
        </w:tcPr>
        <w:p w14:paraId="3AA0EF1D" w14:textId="77777777" w:rsidR="009521A9" w:rsidRPr="0047467B" w:rsidRDefault="009521A9" w:rsidP="00022B58">
          <w:pPr>
            <w:pStyle w:val="Header"/>
          </w:pPr>
        </w:p>
        <w:p w14:paraId="4B01F5CA" w14:textId="77777777" w:rsidR="009521A9" w:rsidRPr="0047467B" w:rsidRDefault="009521A9" w:rsidP="00022B58">
          <w:pPr>
            <w:pStyle w:val="Header"/>
            <w:rPr>
              <w:sz w:val="20"/>
              <w:szCs w:val="20"/>
            </w:rPr>
          </w:pPr>
        </w:p>
      </w:tc>
      <w:tc>
        <w:tcPr>
          <w:tcW w:w="5718" w:type="dxa"/>
          <w:gridSpan w:val="4"/>
        </w:tcPr>
        <w:p w14:paraId="253F2073" w14:textId="4444F627" w:rsidR="009521A9" w:rsidRPr="00FE5FC4" w:rsidRDefault="009521A9" w:rsidP="008F45FD">
          <w:pPr>
            <w:pStyle w:val="Header"/>
            <w:rPr>
              <w:sz w:val="20"/>
              <w:szCs w:val="20"/>
            </w:rPr>
          </w:pPr>
          <w:r w:rsidRPr="008F45FD">
            <w:rPr>
              <w:sz w:val="16"/>
              <w:szCs w:val="16"/>
            </w:rPr>
            <w:t>Title:</w:t>
          </w:r>
          <w:r>
            <w:br/>
          </w:r>
          <w:sdt>
            <w:sdtPr>
              <w:alias w:val="Titel"/>
              <w:tag w:val=""/>
              <w:id w:val="1042634573"/>
              <w:dataBinding w:prefixMappings="xmlns:ns0='http://purl.org/dc/elements/1.1/' xmlns:ns1='http://schemas.openxmlformats.org/package/2006/metadata/core-properties' " w:xpath="/ns1:coreProperties[1]/ns0:title[1]" w:storeItemID="{6C3C8BC8-F283-45AE-878A-BAB7291924A1}"/>
              <w:text/>
            </w:sdtPr>
            <w:sdtEndPr/>
            <w:sdtContent>
              <w:r>
                <w:t>System Design Description</w:t>
              </w:r>
            </w:sdtContent>
          </w:sdt>
        </w:p>
      </w:tc>
    </w:tr>
    <w:tr w:rsidR="009521A9" w:rsidRPr="00951366" w14:paraId="70D9E6CA" w14:textId="77777777" w:rsidTr="008F45FD">
      <w:tc>
        <w:tcPr>
          <w:tcW w:w="3066" w:type="dxa"/>
          <w:vMerge/>
        </w:tcPr>
        <w:p w14:paraId="21892C4D" w14:textId="77777777" w:rsidR="009521A9" w:rsidRPr="0047467B" w:rsidRDefault="009521A9" w:rsidP="00022B58">
          <w:pPr>
            <w:pStyle w:val="Header"/>
          </w:pPr>
        </w:p>
      </w:tc>
      <w:tc>
        <w:tcPr>
          <w:tcW w:w="2859" w:type="dxa"/>
          <w:gridSpan w:val="2"/>
        </w:tcPr>
        <w:p w14:paraId="26755553" w14:textId="4DF9D212" w:rsidR="009521A9" w:rsidRPr="00FE5FC4" w:rsidRDefault="009521A9" w:rsidP="008F45FD">
          <w:pPr>
            <w:pStyle w:val="Header"/>
          </w:pPr>
          <w:r w:rsidRPr="008F45FD">
            <w:rPr>
              <w:sz w:val="16"/>
              <w:szCs w:val="16"/>
            </w:rPr>
            <w:t>Project:</w:t>
          </w:r>
          <w:r>
            <w:br/>
          </w:r>
          <w:r w:rsidR="008E77F2">
            <w:t>Robotic</w:t>
          </w:r>
          <w:r>
            <w:t xml:space="preserve"> </w:t>
          </w:r>
          <w:r w:rsidR="008E77F2">
            <w:t>waffles</w:t>
          </w:r>
        </w:p>
      </w:tc>
      <w:tc>
        <w:tcPr>
          <w:tcW w:w="2859" w:type="dxa"/>
          <w:gridSpan w:val="2"/>
        </w:tcPr>
        <w:p w14:paraId="7E572957" w14:textId="5BF7C855" w:rsidR="009521A9" w:rsidRPr="00FE5FC4" w:rsidRDefault="009521A9" w:rsidP="008F45FD">
          <w:pPr>
            <w:pStyle w:val="Header"/>
            <w:rPr>
              <w:sz w:val="20"/>
              <w:szCs w:val="20"/>
            </w:rPr>
          </w:pPr>
          <w:r w:rsidRPr="008F45FD">
            <w:rPr>
              <w:sz w:val="16"/>
              <w:szCs w:val="16"/>
            </w:rPr>
            <w:t>Author:</w:t>
          </w:r>
          <w:r>
            <w:br/>
          </w:r>
          <w:sdt>
            <w:sdtPr>
              <w:alias w:val="Författare"/>
              <w:tag w:val=""/>
              <w:id w:val="-683665820"/>
              <w:dataBinding w:prefixMappings="xmlns:ns0='http://purl.org/dc/elements/1.1/' xmlns:ns1='http://schemas.openxmlformats.org/package/2006/metadata/core-properties' " w:xpath="/ns1:coreProperties[1]/ns0:creator[1]" w:storeItemID="{6C3C8BC8-F283-45AE-878A-BAB7291924A1}"/>
              <w:text/>
            </w:sdtPr>
            <w:sdtEndPr/>
            <w:sdtContent>
              <w:r>
                <w:t>Tony Björkman</w:t>
              </w:r>
            </w:sdtContent>
          </w:sdt>
        </w:p>
      </w:tc>
    </w:tr>
    <w:tr w:rsidR="009521A9" w14:paraId="7107B1B0" w14:textId="77777777" w:rsidTr="008F45FD">
      <w:tc>
        <w:tcPr>
          <w:tcW w:w="3066" w:type="dxa"/>
          <w:vMerge/>
        </w:tcPr>
        <w:p w14:paraId="7277BAB5" w14:textId="77777777" w:rsidR="009521A9" w:rsidRPr="0047467B" w:rsidRDefault="009521A9" w:rsidP="00022B58">
          <w:pPr>
            <w:pStyle w:val="Header"/>
          </w:pPr>
        </w:p>
      </w:tc>
      <w:tc>
        <w:tcPr>
          <w:tcW w:w="1906" w:type="dxa"/>
        </w:tcPr>
        <w:p w14:paraId="76429E2C" w14:textId="6D462C0E" w:rsidR="009521A9" w:rsidRPr="009A505F" w:rsidRDefault="009521A9" w:rsidP="008F45FD">
          <w:pPr>
            <w:pStyle w:val="Header"/>
          </w:pPr>
          <w:r w:rsidRPr="009A505F">
            <w:rPr>
              <w:sz w:val="16"/>
              <w:szCs w:val="16"/>
            </w:rPr>
            <w:t>Document identity:</w:t>
          </w:r>
          <w:r w:rsidRPr="009A505F">
            <w:br/>
          </w:r>
          <w:sdt>
            <w:sdtPr>
              <w:alias w:val="Kategori"/>
              <w:tag w:val=""/>
              <w:id w:val="1141233768"/>
              <w:dataBinding w:prefixMappings="xmlns:ns0='http://purl.org/dc/elements/1.1/' xmlns:ns1='http://schemas.openxmlformats.org/package/2006/metadata/core-properties' " w:xpath="/ns1:coreProperties[1]/ns1:category[1]" w:storeItemID="{6C3C8BC8-F283-45AE-878A-BAB7291924A1}"/>
              <w:text/>
            </w:sdtPr>
            <w:sdtEndPr/>
            <w:sdtContent>
              <w:r w:rsidR="008E77F2">
                <w:t xml:space="preserve">D2 </w:t>
              </w:r>
              <w:r w:rsidRPr="009A505F">
                <w:t>-</w:t>
              </w:r>
              <w:r w:rsidR="008E77F2">
                <w:t xml:space="preserve"> Robotic Waffles </w:t>
              </w:r>
              <w:r w:rsidRPr="009A505F">
                <w:t>- S</w:t>
              </w:r>
              <w:r>
                <w:t>ystem</w:t>
              </w:r>
              <w:r w:rsidRPr="009A505F">
                <w:t xml:space="preserve"> Design Description</w:t>
              </w:r>
            </w:sdtContent>
          </w:sdt>
        </w:p>
      </w:tc>
      <w:tc>
        <w:tcPr>
          <w:tcW w:w="1906" w:type="dxa"/>
          <w:gridSpan w:val="2"/>
        </w:tcPr>
        <w:p w14:paraId="74BAF7E4" w14:textId="15A747E7" w:rsidR="009521A9" w:rsidRPr="00FE5FC4" w:rsidRDefault="009521A9" w:rsidP="008F45FD">
          <w:pPr>
            <w:pStyle w:val="Header"/>
          </w:pPr>
          <w:r w:rsidRPr="008F45FD">
            <w:rPr>
              <w:sz w:val="16"/>
              <w:szCs w:val="16"/>
            </w:rPr>
            <w:t>Date:</w:t>
          </w:r>
          <w:r>
            <w:br/>
          </w:r>
          <w:sdt>
            <w:sdtPr>
              <w:alias w:val="Publiceringsdatum"/>
              <w:tag w:val=""/>
              <w:id w:val="1054354736"/>
              <w:dataBinding w:prefixMappings="xmlns:ns0='http://schemas.microsoft.com/office/2006/coverPageProps' " w:xpath="/ns0:CoverPageProperties[1]/ns0:PublishDate[1]" w:storeItemID="{55AF091B-3C7A-41E3-B477-F2FDAA23CFDA}"/>
              <w:date w:fullDate="2019-10-07T00:00:00Z">
                <w:dateFormat w:val="yyyy-MM-dd"/>
                <w:lid w:val="sv-SE"/>
                <w:storeMappedDataAs w:val="dateTime"/>
                <w:calendar w:val="gregorian"/>
              </w:date>
            </w:sdtPr>
            <w:sdtEndPr/>
            <w:sdtContent>
              <w:r>
                <w:rPr>
                  <w:lang w:val="sv-SE"/>
                </w:rPr>
                <w:t>2019-10-07</w:t>
              </w:r>
            </w:sdtContent>
          </w:sdt>
        </w:p>
      </w:tc>
      <w:tc>
        <w:tcPr>
          <w:tcW w:w="1906" w:type="dxa"/>
        </w:tcPr>
        <w:p w14:paraId="43C4D40C" w14:textId="661B5162" w:rsidR="009521A9" w:rsidRPr="00FE5FC4" w:rsidRDefault="009521A9" w:rsidP="008F45FD">
          <w:pPr>
            <w:pStyle w:val="Header"/>
            <w:rPr>
              <w:sz w:val="20"/>
              <w:szCs w:val="20"/>
            </w:rPr>
          </w:pPr>
          <w:r w:rsidRPr="008F45FD">
            <w:rPr>
              <w:sz w:val="16"/>
              <w:szCs w:val="16"/>
            </w:rPr>
            <w:t>Version:</w:t>
          </w:r>
          <w:r>
            <w:br/>
          </w:r>
          <w:sdt>
            <w:sdtPr>
              <w:alias w:val="Status"/>
              <w:tag w:val=""/>
              <w:id w:val="1910659018"/>
              <w:dataBinding w:prefixMappings="xmlns:ns0='http://purl.org/dc/elements/1.1/' xmlns:ns1='http://schemas.openxmlformats.org/package/2006/metadata/core-properties' " w:xpath="/ns1:coreProperties[1]/ns1:contentStatus[1]" w:storeItemID="{6C3C8BC8-F283-45AE-878A-BAB7291924A1}"/>
              <w:text/>
            </w:sdtPr>
            <w:sdtEndPr/>
            <w:sdtContent>
              <w:r>
                <w:t>V0</w:t>
              </w:r>
            </w:sdtContent>
          </w:sdt>
        </w:p>
      </w:tc>
    </w:tr>
  </w:tbl>
  <w:p w14:paraId="4F38AB44" w14:textId="77777777" w:rsidR="009521A9" w:rsidRPr="00FE5FC4" w:rsidRDefault="009521A9" w:rsidP="00022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ABA5A1A"/>
    <w:lvl w:ilvl="0">
      <w:start w:val="1"/>
      <w:numFmt w:val="decimal"/>
      <w:pStyle w:val="ListNumber"/>
      <w:lvlText w:val="%1."/>
      <w:lvlJc w:val="left"/>
      <w:pPr>
        <w:tabs>
          <w:tab w:val="num" w:pos="360"/>
        </w:tabs>
        <w:ind w:left="360" w:hanging="360"/>
      </w:pPr>
    </w:lvl>
  </w:abstractNum>
  <w:abstractNum w:abstractNumId="1" w15:restartNumberingAfterBreak="0">
    <w:nsid w:val="07F1670A"/>
    <w:multiLevelType w:val="hybridMultilevel"/>
    <w:tmpl w:val="EC228BD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C571CFE"/>
    <w:multiLevelType w:val="hybridMultilevel"/>
    <w:tmpl w:val="382659E4"/>
    <w:lvl w:ilvl="0" w:tplc="957C645A">
      <w:start w:val="2014"/>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D565F1A"/>
    <w:multiLevelType w:val="hybridMultilevel"/>
    <w:tmpl w:val="1EBA4E62"/>
    <w:lvl w:ilvl="0" w:tplc="041D0001">
      <w:start w:val="201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E1A1526"/>
    <w:multiLevelType w:val="hybridMultilevel"/>
    <w:tmpl w:val="175EDD9E"/>
    <w:lvl w:ilvl="0" w:tplc="041D0001">
      <w:start w:val="1"/>
      <w:numFmt w:val="bullet"/>
      <w:lvlText w:val=""/>
      <w:lvlJc w:val="left"/>
      <w:pPr>
        <w:ind w:left="1490" w:hanging="360"/>
      </w:pPr>
      <w:rPr>
        <w:rFonts w:ascii="Symbol" w:hAnsi="Symbol" w:hint="default"/>
      </w:rPr>
    </w:lvl>
    <w:lvl w:ilvl="1" w:tplc="041D0003" w:tentative="1">
      <w:start w:val="1"/>
      <w:numFmt w:val="bullet"/>
      <w:lvlText w:val="o"/>
      <w:lvlJc w:val="left"/>
      <w:pPr>
        <w:ind w:left="2210" w:hanging="360"/>
      </w:pPr>
      <w:rPr>
        <w:rFonts w:ascii="Courier New" w:hAnsi="Courier New" w:cs="Courier New" w:hint="default"/>
      </w:rPr>
    </w:lvl>
    <w:lvl w:ilvl="2" w:tplc="041D0005" w:tentative="1">
      <w:start w:val="1"/>
      <w:numFmt w:val="bullet"/>
      <w:lvlText w:val=""/>
      <w:lvlJc w:val="left"/>
      <w:pPr>
        <w:ind w:left="2930" w:hanging="360"/>
      </w:pPr>
      <w:rPr>
        <w:rFonts w:ascii="Wingdings" w:hAnsi="Wingdings" w:hint="default"/>
      </w:rPr>
    </w:lvl>
    <w:lvl w:ilvl="3" w:tplc="041D0001" w:tentative="1">
      <w:start w:val="1"/>
      <w:numFmt w:val="bullet"/>
      <w:lvlText w:val=""/>
      <w:lvlJc w:val="left"/>
      <w:pPr>
        <w:ind w:left="3650" w:hanging="360"/>
      </w:pPr>
      <w:rPr>
        <w:rFonts w:ascii="Symbol" w:hAnsi="Symbol" w:hint="default"/>
      </w:rPr>
    </w:lvl>
    <w:lvl w:ilvl="4" w:tplc="041D0003" w:tentative="1">
      <w:start w:val="1"/>
      <w:numFmt w:val="bullet"/>
      <w:lvlText w:val="o"/>
      <w:lvlJc w:val="left"/>
      <w:pPr>
        <w:ind w:left="4370" w:hanging="360"/>
      </w:pPr>
      <w:rPr>
        <w:rFonts w:ascii="Courier New" w:hAnsi="Courier New" w:cs="Courier New" w:hint="default"/>
      </w:rPr>
    </w:lvl>
    <w:lvl w:ilvl="5" w:tplc="041D0005" w:tentative="1">
      <w:start w:val="1"/>
      <w:numFmt w:val="bullet"/>
      <w:lvlText w:val=""/>
      <w:lvlJc w:val="left"/>
      <w:pPr>
        <w:ind w:left="5090" w:hanging="360"/>
      </w:pPr>
      <w:rPr>
        <w:rFonts w:ascii="Wingdings" w:hAnsi="Wingdings" w:hint="default"/>
      </w:rPr>
    </w:lvl>
    <w:lvl w:ilvl="6" w:tplc="041D0001" w:tentative="1">
      <w:start w:val="1"/>
      <w:numFmt w:val="bullet"/>
      <w:lvlText w:val=""/>
      <w:lvlJc w:val="left"/>
      <w:pPr>
        <w:ind w:left="5810" w:hanging="360"/>
      </w:pPr>
      <w:rPr>
        <w:rFonts w:ascii="Symbol" w:hAnsi="Symbol" w:hint="default"/>
      </w:rPr>
    </w:lvl>
    <w:lvl w:ilvl="7" w:tplc="041D0003" w:tentative="1">
      <w:start w:val="1"/>
      <w:numFmt w:val="bullet"/>
      <w:lvlText w:val="o"/>
      <w:lvlJc w:val="left"/>
      <w:pPr>
        <w:ind w:left="6530" w:hanging="360"/>
      </w:pPr>
      <w:rPr>
        <w:rFonts w:ascii="Courier New" w:hAnsi="Courier New" w:cs="Courier New" w:hint="default"/>
      </w:rPr>
    </w:lvl>
    <w:lvl w:ilvl="8" w:tplc="041D0005" w:tentative="1">
      <w:start w:val="1"/>
      <w:numFmt w:val="bullet"/>
      <w:lvlText w:val=""/>
      <w:lvlJc w:val="left"/>
      <w:pPr>
        <w:ind w:left="7250" w:hanging="360"/>
      </w:pPr>
      <w:rPr>
        <w:rFonts w:ascii="Wingdings" w:hAnsi="Wingdings" w:hint="default"/>
      </w:rPr>
    </w:lvl>
  </w:abstractNum>
  <w:abstractNum w:abstractNumId="5" w15:restartNumberingAfterBreak="0">
    <w:nsid w:val="213410F3"/>
    <w:multiLevelType w:val="hybridMultilevel"/>
    <w:tmpl w:val="E4E49AB4"/>
    <w:lvl w:ilvl="0" w:tplc="7F7889B8">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2E85CA6"/>
    <w:multiLevelType w:val="hybridMultilevel"/>
    <w:tmpl w:val="2B6E7B84"/>
    <w:lvl w:ilvl="0" w:tplc="3918CC18">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27B9128F"/>
    <w:multiLevelType w:val="hybridMultilevel"/>
    <w:tmpl w:val="3AC05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22168E6"/>
    <w:multiLevelType w:val="hybridMultilevel"/>
    <w:tmpl w:val="2BAA72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C402045"/>
    <w:multiLevelType w:val="multilevel"/>
    <w:tmpl w:val="B64873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163281B"/>
    <w:multiLevelType w:val="hybridMultilevel"/>
    <w:tmpl w:val="A940AE5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4454724"/>
    <w:multiLevelType w:val="hybridMultilevel"/>
    <w:tmpl w:val="D1E614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673666F"/>
    <w:multiLevelType w:val="hybridMultilevel"/>
    <w:tmpl w:val="005C1C3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3" w15:restartNumberingAfterBreak="0">
    <w:nsid w:val="498117A7"/>
    <w:multiLevelType w:val="hybridMultilevel"/>
    <w:tmpl w:val="27F8CD3C"/>
    <w:lvl w:ilvl="0" w:tplc="FC8AD0E2">
      <w:start w:val="2016"/>
      <w:numFmt w:val="bullet"/>
      <w:lvlText w:val="-"/>
      <w:lvlJc w:val="left"/>
      <w:pPr>
        <w:ind w:left="720" w:hanging="360"/>
      </w:pPr>
      <w:rPr>
        <w:rFonts w:ascii="Calibri" w:eastAsia="Times New Roman" w:hAnsi="Calibri"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B302F2F"/>
    <w:multiLevelType w:val="hybridMultilevel"/>
    <w:tmpl w:val="C21886FC"/>
    <w:lvl w:ilvl="0" w:tplc="041D0001">
      <w:start w:val="2015"/>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1143595"/>
    <w:multiLevelType w:val="hybridMultilevel"/>
    <w:tmpl w:val="F84AF05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4521E0B"/>
    <w:multiLevelType w:val="hybridMultilevel"/>
    <w:tmpl w:val="77962E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95B447D"/>
    <w:multiLevelType w:val="hybridMultilevel"/>
    <w:tmpl w:val="82FEC00A"/>
    <w:lvl w:ilvl="0" w:tplc="83D89E1A">
      <w:start w:val="2014"/>
      <w:numFmt w:val="bullet"/>
      <w:lvlText w:val="•"/>
      <w:lvlJc w:val="left"/>
      <w:pPr>
        <w:ind w:left="720" w:hanging="360"/>
      </w:pPr>
      <w:rPr>
        <w:rFonts w:ascii="Garamond" w:eastAsia="Times New Roman" w:hAnsi="Garamond"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3353FA5"/>
    <w:multiLevelType w:val="hybridMultilevel"/>
    <w:tmpl w:val="CDD2B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46D008B"/>
    <w:multiLevelType w:val="hybridMultilevel"/>
    <w:tmpl w:val="B6FA02D2"/>
    <w:lvl w:ilvl="0" w:tplc="8FBC83E8">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65A07DB9"/>
    <w:multiLevelType w:val="hybridMultilevel"/>
    <w:tmpl w:val="043015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9D4E9F"/>
    <w:multiLevelType w:val="hybridMultilevel"/>
    <w:tmpl w:val="DA48B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8022A3C"/>
    <w:multiLevelType w:val="hybridMultilevel"/>
    <w:tmpl w:val="043015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DEA463D"/>
    <w:multiLevelType w:val="hybridMultilevel"/>
    <w:tmpl w:val="7B980C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2"/>
  </w:num>
  <w:num w:numId="5">
    <w:abstractNumId w:val="23"/>
  </w:num>
  <w:num w:numId="6">
    <w:abstractNumId w:val="14"/>
  </w:num>
  <w:num w:numId="7">
    <w:abstractNumId w:val="1"/>
  </w:num>
  <w:num w:numId="8">
    <w:abstractNumId w:val="15"/>
  </w:num>
  <w:num w:numId="9">
    <w:abstractNumId w:val="0"/>
  </w:num>
  <w:num w:numId="10">
    <w:abstractNumId w:val="16"/>
  </w:num>
  <w:num w:numId="11">
    <w:abstractNumId w:val="10"/>
  </w:num>
  <w:num w:numId="12">
    <w:abstractNumId w:val="21"/>
  </w:num>
  <w:num w:numId="13">
    <w:abstractNumId w:val="7"/>
  </w:num>
  <w:num w:numId="14">
    <w:abstractNumId w:val="19"/>
  </w:num>
  <w:num w:numId="15">
    <w:abstractNumId w:val="6"/>
  </w:num>
  <w:num w:numId="16">
    <w:abstractNumId w:val="5"/>
  </w:num>
  <w:num w:numId="17">
    <w:abstractNumId w:val="13"/>
  </w:num>
  <w:num w:numId="18">
    <w:abstractNumId w:val="4"/>
  </w:num>
  <w:num w:numId="19">
    <w:abstractNumId w:val="8"/>
  </w:num>
  <w:num w:numId="20">
    <w:abstractNumId w:val="22"/>
  </w:num>
  <w:num w:numId="21">
    <w:abstractNumId w:val="11"/>
  </w:num>
  <w:num w:numId="22">
    <w:abstractNumId w:val="20"/>
  </w:num>
  <w:num w:numId="23">
    <w:abstractNumId w:val="12"/>
  </w:num>
  <w:num w:numId="2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sv-SE"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SE" w:vendorID="64" w:dllVersion="4096" w:nlCheck="1" w:checkStyle="0"/>
  <w:activeWritingStyle w:appName="MSWord" w:lang="sv-SE" w:vendorID="0" w:dllVersion="512" w:checkStyle="1"/>
  <w:activeWritingStyle w:appName="MSWord" w:lang="sv-SE" w:vendorID="666" w:dllVersion="513" w:checkStyle="1"/>
  <w:activeWritingStyle w:appName="MSWord" w:lang="sv-SE"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fillcolor="white">
      <v:fill color="white" opacity="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05F"/>
    <w:rsid w:val="00000992"/>
    <w:rsid w:val="00000BEE"/>
    <w:rsid w:val="00002D8C"/>
    <w:rsid w:val="000062D2"/>
    <w:rsid w:val="000069F7"/>
    <w:rsid w:val="00006F99"/>
    <w:rsid w:val="00007A9D"/>
    <w:rsid w:val="000138C2"/>
    <w:rsid w:val="00013D9D"/>
    <w:rsid w:val="00017BCF"/>
    <w:rsid w:val="0002052E"/>
    <w:rsid w:val="0002126C"/>
    <w:rsid w:val="000223C1"/>
    <w:rsid w:val="00022B58"/>
    <w:rsid w:val="00024B19"/>
    <w:rsid w:val="0002706D"/>
    <w:rsid w:val="00027219"/>
    <w:rsid w:val="00027B23"/>
    <w:rsid w:val="00031CF5"/>
    <w:rsid w:val="00032ABF"/>
    <w:rsid w:val="00033245"/>
    <w:rsid w:val="000337B2"/>
    <w:rsid w:val="000363E0"/>
    <w:rsid w:val="00037F41"/>
    <w:rsid w:val="0004003E"/>
    <w:rsid w:val="00040A31"/>
    <w:rsid w:val="00041F77"/>
    <w:rsid w:val="000432B2"/>
    <w:rsid w:val="00043836"/>
    <w:rsid w:val="00045A12"/>
    <w:rsid w:val="00045A22"/>
    <w:rsid w:val="00046643"/>
    <w:rsid w:val="0004749E"/>
    <w:rsid w:val="000522B7"/>
    <w:rsid w:val="00054662"/>
    <w:rsid w:val="00056E67"/>
    <w:rsid w:val="000570B4"/>
    <w:rsid w:val="000605F3"/>
    <w:rsid w:val="00061BD4"/>
    <w:rsid w:val="00061C5C"/>
    <w:rsid w:val="0006387E"/>
    <w:rsid w:val="00064900"/>
    <w:rsid w:val="000656CF"/>
    <w:rsid w:val="0006594A"/>
    <w:rsid w:val="00065E36"/>
    <w:rsid w:val="00066077"/>
    <w:rsid w:val="0007022D"/>
    <w:rsid w:val="00070A0D"/>
    <w:rsid w:val="00071248"/>
    <w:rsid w:val="00071972"/>
    <w:rsid w:val="00071C7A"/>
    <w:rsid w:val="00071EC1"/>
    <w:rsid w:val="00072387"/>
    <w:rsid w:val="000742EB"/>
    <w:rsid w:val="00074AFB"/>
    <w:rsid w:val="0007505D"/>
    <w:rsid w:val="00075466"/>
    <w:rsid w:val="00075CA5"/>
    <w:rsid w:val="00076B0D"/>
    <w:rsid w:val="00077EFF"/>
    <w:rsid w:val="0008242A"/>
    <w:rsid w:val="00087B38"/>
    <w:rsid w:val="0009271E"/>
    <w:rsid w:val="00093644"/>
    <w:rsid w:val="00093A36"/>
    <w:rsid w:val="000942C3"/>
    <w:rsid w:val="000970D0"/>
    <w:rsid w:val="00097782"/>
    <w:rsid w:val="00097FB9"/>
    <w:rsid w:val="000A4981"/>
    <w:rsid w:val="000A5020"/>
    <w:rsid w:val="000A5884"/>
    <w:rsid w:val="000A5905"/>
    <w:rsid w:val="000A5E41"/>
    <w:rsid w:val="000A70D6"/>
    <w:rsid w:val="000B0B06"/>
    <w:rsid w:val="000B116D"/>
    <w:rsid w:val="000B3AAD"/>
    <w:rsid w:val="000B4632"/>
    <w:rsid w:val="000B48E5"/>
    <w:rsid w:val="000B4C2F"/>
    <w:rsid w:val="000C0C87"/>
    <w:rsid w:val="000C1521"/>
    <w:rsid w:val="000C3173"/>
    <w:rsid w:val="000C3925"/>
    <w:rsid w:val="000C45F8"/>
    <w:rsid w:val="000C561A"/>
    <w:rsid w:val="000C5904"/>
    <w:rsid w:val="000C6079"/>
    <w:rsid w:val="000C66AF"/>
    <w:rsid w:val="000C6A7F"/>
    <w:rsid w:val="000C75E0"/>
    <w:rsid w:val="000D0210"/>
    <w:rsid w:val="000D43C2"/>
    <w:rsid w:val="000D4A6F"/>
    <w:rsid w:val="000D5766"/>
    <w:rsid w:val="000D622F"/>
    <w:rsid w:val="000D62B2"/>
    <w:rsid w:val="000D7257"/>
    <w:rsid w:val="000D769A"/>
    <w:rsid w:val="000E0022"/>
    <w:rsid w:val="000E03F9"/>
    <w:rsid w:val="000E23BB"/>
    <w:rsid w:val="000E497F"/>
    <w:rsid w:val="000F0255"/>
    <w:rsid w:val="000F0BF7"/>
    <w:rsid w:val="000F390C"/>
    <w:rsid w:val="000F395E"/>
    <w:rsid w:val="000F3C11"/>
    <w:rsid w:val="000F4434"/>
    <w:rsid w:val="000F48EB"/>
    <w:rsid w:val="000F6D02"/>
    <w:rsid w:val="00100960"/>
    <w:rsid w:val="001012FC"/>
    <w:rsid w:val="00101CD5"/>
    <w:rsid w:val="00104EF3"/>
    <w:rsid w:val="0010590B"/>
    <w:rsid w:val="00106877"/>
    <w:rsid w:val="00106B5E"/>
    <w:rsid w:val="00107133"/>
    <w:rsid w:val="00112F79"/>
    <w:rsid w:val="001131D6"/>
    <w:rsid w:val="00113E4C"/>
    <w:rsid w:val="00114778"/>
    <w:rsid w:val="0012051C"/>
    <w:rsid w:val="00122921"/>
    <w:rsid w:val="00122C55"/>
    <w:rsid w:val="0012380A"/>
    <w:rsid w:val="00127BF8"/>
    <w:rsid w:val="00127DD2"/>
    <w:rsid w:val="0013256C"/>
    <w:rsid w:val="001330FC"/>
    <w:rsid w:val="00141414"/>
    <w:rsid w:val="001414AE"/>
    <w:rsid w:val="00141EBD"/>
    <w:rsid w:val="001421EF"/>
    <w:rsid w:val="001439EF"/>
    <w:rsid w:val="00144A3F"/>
    <w:rsid w:val="0014771D"/>
    <w:rsid w:val="00152AF5"/>
    <w:rsid w:val="001545A3"/>
    <w:rsid w:val="00154D81"/>
    <w:rsid w:val="001568C8"/>
    <w:rsid w:val="00156905"/>
    <w:rsid w:val="00162137"/>
    <w:rsid w:val="001633D3"/>
    <w:rsid w:val="001639F5"/>
    <w:rsid w:val="00164637"/>
    <w:rsid w:val="00164B9B"/>
    <w:rsid w:val="00165C13"/>
    <w:rsid w:val="00165E3A"/>
    <w:rsid w:val="0016611A"/>
    <w:rsid w:val="001677D5"/>
    <w:rsid w:val="00170E3B"/>
    <w:rsid w:val="00172E38"/>
    <w:rsid w:val="001758F0"/>
    <w:rsid w:val="00176A65"/>
    <w:rsid w:val="00177C84"/>
    <w:rsid w:val="00177DDA"/>
    <w:rsid w:val="00180490"/>
    <w:rsid w:val="00180D88"/>
    <w:rsid w:val="001813B6"/>
    <w:rsid w:val="001832C0"/>
    <w:rsid w:val="0018375B"/>
    <w:rsid w:val="001854CC"/>
    <w:rsid w:val="0018555C"/>
    <w:rsid w:val="0018775A"/>
    <w:rsid w:val="001918EC"/>
    <w:rsid w:val="00194275"/>
    <w:rsid w:val="0019427C"/>
    <w:rsid w:val="001957C9"/>
    <w:rsid w:val="00195AB7"/>
    <w:rsid w:val="0019646D"/>
    <w:rsid w:val="00196640"/>
    <w:rsid w:val="00196D66"/>
    <w:rsid w:val="00197587"/>
    <w:rsid w:val="001A2A16"/>
    <w:rsid w:val="001A2D5F"/>
    <w:rsid w:val="001A3115"/>
    <w:rsid w:val="001A4B8F"/>
    <w:rsid w:val="001A4CF3"/>
    <w:rsid w:val="001A71BB"/>
    <w:rsid w:val="001A776C"/>
    <w:rsid w:val="001A7797"/>
    <w:rsid w:val="001B0142"/>
    <w:rsid w:val="001B021B"/>
    <w:rsid w:val="001B2A91"/>
    <w:rsid w:val="001B34AB"/>
    <w:rsid w:val="001B3575"/>
    <w:rsid w:val="001B539F"/>
    <w:rsid w:val="001B5680"/>
    <w:rsid w:val="001B615B"/>
    <w:rsid w:val="001B679F"/>
    <w:rsid w:val="001C2283"/>
    <w:rsid w:val="001C2A75"/>
    <w:rsid w:val="001C34BD"/>
    <w:rsid w:val="001C3C3F"/>
    <w:rsid w:val="001C6CA5"/>
    <w:rsid w:val="001C765D"/>
    <w:rsid w:val="001D0567"/>
    <w:rsid w:val="001D0752"/>
    <w:rsid w:val="001D1387"/>
    <w:rsid w:val="001D1C37"/>
    <w:rsid w:val="001D396A"/>
    <w:rsid w:val="001D3FD4"/>
    <w:rsid w:val="001D4261"/>
    <w:rsid w:val="001D5810"/>
    <w:rsid w:val="001D68C8"/>
    <w:rsid w:val="001D69FD"/>
    <w:rsid w:val="001D7033"/>
    <w:rsid w:val="001D7678"/>
    <w:rsid w:val="001E0839"/>
    <w:rsid w:val="001E1490"/>
    <w:rsid w:val="001E172C"/>
    <w:rsid w:val="001E3507"/>
    <w:rsid w:val="001E363F"/>
    <w:rsid w:val="001E3D68"/>
    <w:rsid w:val="001E47D4"/>
    <w:rsid w:val="001E6851"/>
    <w:rsid w:val="001F0094"/>
    <w:rsid w:val="001F0571"/>
    <w:rsid w:val="001F2583"/>
    <w:rsid w:val="001F29D8"/>
    <w:rsid w:val="001F3BBE"/>
    <w:rsid w:val="001F42E1"/>
    <w:rsid w:val="00200F0E"/>
    <w:rsid w:val="00201325"/>
    <w:rsid w:val="00201C5B"/>
    <w:rsid w:val="00201DFD"/>
    <w:rsid w:val="0020371C"/>
    <w:rsid w:val="00205D88"/>
    <w:rsid w:val="00206261"/>
    <w:rsid w:val="0020728F"/>
    <w:rsid w:val="0020771C"/>
    <w:rsid w:val="00207958"/>
    <w:rsid w:val="002104BC"/>
    <w:rsid w:val="00211073"/>
    <w:rsid w:val="0021225A"/>
    <w:rsid w:val="0021372A"/>
    <w:rsid w:val="00213E1A"/>
    <w:rsid w:val="00214452"/>
    <w:rsid w:val="00216C97"/>
    <w:rsid w:val="00217400"/>
    <w:rsid w:val="0022043D"/>
    <w:rsid w:val="00220453"/>
    <w:rsid w:val="00221187"/>
    <w:rsid w:val="00221C32"/>
    <w:rsid w:val="0022208F"/>
    <w:rsid w:val="002250EB"/>
    <w:rsid w:val="00226916"/>
    <w:rsid w:val="00227569"/>
    <w:rsid w:val="00227915"/>
    <w:rsid w:val="00227BED"/>
    <w:rsid w:val="0023156D"/>
    <w:rsid w:val="00231854"/>
    <w:rsid w:val="00233491"/>
    <w:rsid w:val="0023391B"/>
    <w:rsid w:val="0023645F"/>
    <w:rsid w:val="0024278D"/>
    <w:rsid w:val="002430DE"/>
    <w:rsid w:val="00245130"/>
    <w:rsid w:val="00245810"/>
    <w:rsid w:val="00245FD6"/>
    <w:rsid w:val="00246633"/>
    <w:rsid w:val="0024676C"/>
    <w:rsid w:val="00246ECC"/>
    <w:rsid w:val="00251FB6"/>
    <w:rsid w:val="0025223F"/>
    <w:rsid w:val="00253310"/>
    <w:rsid w:val="0025370D"/>
    <w:rsid w:val="00255355"/>
    <w:rsid w:val="002600DC"/>
    <w:rsid w:val="00261CF1"/>
    <w:rsid w:val="00261F4A"/>
    <w:rsid w:val="0026220A"/>
    <w:rsid w:val="00262880"/>
    <w:rsid w:val="00263319"/>
    <w:rsid w:val="002636E1"/>
    <w:rsid w:val="002669A8"/>
    <w:rsid w:val="00267729"/>
    <w:rsid w:val="002710BE"/>
    <w:rsid w:val="00272C4A"/>
    <w:rsid w:val="0027515D"/>
    <w:rsid w:val="002757F5"/>
    <w:rsid w:val="002802C9"/>
    <w:rsid w:val="00280787"/>
    <w:rsid w:val="00281272"/>
    <w:rsid w:val="00281767"/>
    <w:rsid w:val="00282089"/>
    <w:rsid w:val="00285DE9"/>
    <w:rsid w:val="00290A6B"/>
    <w:rsid w:val="0029436A"/>
    <w:rsid w:val="002A0F79"/>
    <w:rsid w:val="002A1655"/>
    <w:rsid w:val="002A2D52"/>
    <w:rsid w:val="002A452A"/>
    <w:rsid w:val="002A4732"/>
    <w:rsid w:val="002B1404"/>
    <w:rsid w:val="002B1CFF"/>
    <w:rsid w:val="002B1FC8"/>
    <w:rsid w:val="002B20B8"/>
    <w:rsid w:val="002B2225"/>
    <w:rsid w:val="002B234C"/>
    <w:rsid w:val="002B4667"/>
    <w:rsid w:val="002B47CC"/>
    <w:rsid w:val="002B55BE"/>
    <w:rsid w:val="002B5F76"/>
    <w:rsid w:val="002C099F"/>
    <w:rsid w:val="002C0ACD"/>
    <w:rsid w:val="002C1892"/>
    <w:rsid w:val="002C19C0"/>
    <w:rsid w:val="002D1312"/>
    <w:rsid w:val="002D175D"/>
    <w:rsid w:val="002D2940"/>
    <w:rsid w:val="002D3198"/>
    <w:rsid w:val="002D499E"/>
    <w:rsid w:val="002D5984"/>
    <w:rsid w:val="002D5BFC"/>
    <w:rsid w:val="002D6643"/>
    <w:rsid w:val="002D7745"/>
    <w:rsid w:val="002E0A13"/>
    <w:rsid w:val="002E0CA2"/>
    <w:rsid w:val="002F04DD"/>
    <w:rsid w:val="002F114C"/>
    <w:rsid w:val="002F1AD8"/>
    <w:rsid w:val="002F3696"/>
    <w:rsid w:val="002F4E0A"/>
    <w:rsid w:val="002F603C"/>
    <w:rsid w:val="002F6773"/>
    <w:rsid w:val="00300B21"/>
    <w:rsid w:val="00300B85"/>
    <w:rsid w:val="0030105E"/>
    <w:rsid w:val="00301649"/>
    <w:rsid w:val="003017E8"/>
    <w:rsid w:val="00301827"/>
    <w:rsid w:val="0030446A"/>
    <w:rsid w:val="003050BE"/>
    <w:rsid w:val="0030537E"/>
    <w:rsid w:val="00305792"/>
    <w:rsid w:val="003077ED"/>
    <w:rsid w:val="00310CAC"/>
    <w:rsid w:val="0031221A"/>
    <w:rsid w:val="00314D39"/>
    <w:rsid w:val="0031507C"/>
    <w:rsid w:val="00316FB6"/>
    <w:rsid w:val="003178A6"/>
    <w:rsid w:val="00317B1F"/>
    <w:rsid w:val="00320425"/>
    <w:rsid w:val="00321CB1"/>
    <w:rsid w:val="00321E53"/>
    <w:rsid w:val="003249AB"/>
    <w:rsid w:val="00324C38"/>
    <w:rsid w:val="00324E65"/>
    <w:rsid w:val="00331B21"/>
    <w:rsid w:val="00331D78"/>
    <w:rsid w:val="00332985"/>
    <w:rsid w:val="00332FFD"/>
    <w:rsid w:val="0033707C"/>
    <w:rsid w:val="003421FB"/>
    <w:rsid w:val="00342D83"/>
    <w:rsid w:val="0034394B"/>
    <w:rsid w:val="00344C4C"/>
    <w:rsid w:val="003452E8"/>
    <w:rsid w:val="00346A70"/>
    <w:rsid w:val="00351E2B"/>
    <w:rsid w:val="003524F5"/>
    <w:rsid w:val="00354262"/>
    <w:rsid w:val="00360624"/>
    <w:rsid w:val="003613B8"/>
    <w:rsid w:val="003614A1"/>
    <w:rsid w:val="00362A71"/>
    <w:rsid w:val="00362C4D"/>
    <w:rsid w:val="00363B57"/>
    <w:rsid w:val="00364B41"/>
    <w:rsid w:val="00365680"/>
    <w:rsid w:val="003670C8"/>
    <w:rsid w:val="0036719B"/>
    <w:rsid w:val="00371C3F"/>
    <w:rsid w:val="00372D3E"/>
    <w:rsid w:val="0037447D"/>
    <w:rsid w:val="003761F5"/>
    <w:rsid w:val="003767AE"/>
    <w:rsid w:val="0038140A"/>
    <w:rsid w:val="00381E3E"/>
    <w:rsid w:val="0038239E"/>
    <w:rsid w:val="00383820"/>
    <w:rsid w:val="0038459E"/>
    <w:rsid w:val="0038465D"/>
    <w:rsid w:val="00384E38"/>
    <w:rsid w:val="00386599"/>
    <w:rsid w:val="00387093"/>
    <w:rsid w:val="00387F33"/>
    <w:rsid w:val="00390957"/>
    <w:rsid w:val="00392786"/>
    <w:rsid w:val="00392878"/>
    <w:rsid w:val="0039384F"/>
    <w:rsid w:val="0039566E"/>
    <w:rsid w:val="00396B0D"/>
    <w:rsid w:val="00396FC5"/>
    <w:rsid w:val="003A0D1C"/>
    <w:rsid w:val="003A3CD3"/>
    <w:rsid w:val="003A43B8"/>
    <w:rsid w:val="003A5442"/>
    <w:rsid w:val="003A5727"/>
    <w:rsid w:val="003A59E6"/>
    <w:rsid w:val="003A5EAF"/>
    <w:rsid w:val="003A6279"/>
    <w:rsid w:val="003A74D6"/>
    <w:rsid w:val="003B1534"/>
    <w:rsid w:val="003B16A4"/>
    <w:rsid w:val="003B1D54"/>
    <w:rsid w:val="003B3236"/>
    <w:rsid w:val="003B36EE"/>
    <w:rsid w:val="003B4D98"/>
    <w:rsid w:val="003B6C2B"/>
    <w:rsid w:val="003C034D"/>
    <w:rsid w:val="003C1DD6"/>
    <w:rsid w:val="003C2E73"/>
    <w:rsid w:val="003C3ED5"/>
    <w:rsid w:val="003C40B4"/>
    <w:rsid w:val="003C4E7F"/>
    <w:rsid w:val="003C60F6"/>
    <w:rsid w:val="003C6C14"/>
    <w:rsid w:val="003C7262"/>
    <w:rsid w:val="003D113E"/>
    <w:rsid w:val="003D12FE"/>
    <w:rsid w:val="003D133C"/>
    <w:rsid w:val="003D1DA1"/>
    <w:rsid w:val="003D1E3B"/>
    <w:rsid w:val="003D265D"/>
    <w:rsid w:val="003E6426"/>
    <w:rsid w:val="003F288C"/>
    <w:rsid w:val="003F2A6D"/>
    <w:rsid w:val="003F2D93"/>
    <w:rsid w:val="003F3C38"/>
    <w:rsid w:val="003F3E71"/>
    <w:rsid w:val="00400D31"/>
    <w:rsid w:val="004018CC"/>
    <w:rsid w:val="00401AE7"/>
    <w:rsid w:val="004021C0"/>
    <w:rsid w:val="00403513"/>
    <w:rsid w:val="00403F57"/>
    <w:rsid w:val="004040C2"/>
    <w:rsid w:val="004077B7"/>
    <w:rsid w:val="00410BEC"/>
    <w:rsid w:val="00410E81"/>
    <w:rsid w:val="00412424"/>
    <w:rsid w:val="00412A79"/>
    <w:rsid w:val="00412F99"/>
    <w:rsid w:val="004144E8"/>
    <w:rsid w:val="0041669D"/>
    <w:rsid w:val="00416C1E"/>
    <w:rsid w:val="00417D6A"/>
    <w:rsid w:val="00420869"/>
    <w:rsid w:val="0042343A"/>
    <w:rsid w:val="004240C2"/>
    <w:rsid w:val="004269FD"/>
    <w:rsid w:val="00427C1A"/>
    <w:rsid w:val="00430451"/>
    <w:rsid w:val="004309C8"/>
    <w:rsid w:val="00434224"/>
    <w:rsid w:val="0043663B"/>
    <w:rsid w:val="00436AF0"/>
    <w:rsid w:val="004403C1"/>
    <w:rsid w:val="00441977"/>
    <w:rsid w:val="004452E5"/>
    <w:rsid w:val="00446E5E"/>
    <w:rsid w:val="00450546"/>
    <w:rsid w:val="00450A5D"/>
    <w:rsid w:val="0045684F"/>
    <w:rsid w:val="004568E4"/>
    <w:rsid w:val="00457212"/>
    <w:rsid w:val="00457F5D"/>
    <w:rsid w:val="00460645"/>
    <w:rsid w:val="00461D7C"/>
    <w:rsid w:val="00462CFF"/>
    <w:rsid w:val="004647FF"/>
    <w:rsid w:val="0047268C"/>
    <w:rsid w:val="00473310"/>
    <w:rsid w:val="0047467B"/>
    <w:rsid w:val="004748AF"/>
    <w:rsid w:val="00474BEF"/>
    <w:rsid w:val="00475097"/>
    <w:rsid w:val="0047694F"/>
    <w:rsid w:val="00482414"/>
    <w:rsid w:val="0048256E"/>
    <w:rsid w:val="00482767"/>
    <w:rsid w:val="00482831"/>
    <w:rsid w:val="004839E8"/>
    <w:rsid w:val="00483E9A"/>
    <w:rsid w:val="004852F4"/>
    <w:rsid w:val="00486964"/>
    <w:rsid w:val="00487FB9"/>
    <w:rsid w:val="00490259"/>
    <w:rsid w:val="004942D4"/>
    <w:rsid w:val="00496695"/>
    <w:rsid w:val="0049708F"/>
    <w:rsid w:val="00497923"/>
    <w:rsid w:val="004A0089"/>
    <w:rsid w:val="004A0540"/>
    <w:rsid w:val="004A22AF"/>
    <w:rsid w:val="004A255E"/>
    <w:rsid w:val="004A387E"/>
    <w:rsid w:val="004A5CE9"/>
    <w:rsid w:val="004A5D62"/>
    <w:rsid w:val="004A6FFE"/>
    <w:rsid w:val="004A76B0"/>
    <w:rsid w:val="004B04D0"/>
    <w:rsid w:val="004B113F"/>
    <w:rsid w:val="004B4118"/>
    <w:rsid w:val="004B458E"/>
    <w:rsid w:val="004B474E"/>
    <w:rsid w:val="004B61DD"/>
    <w:rsid w:val="004B7A86"/>
    <w:rsid w:val="004C030F"/>
    <w:rsid w:val="004C0447"/>
    <w:rsid w:val="004C0C52"/>
    <w:rsid w:val="004C12AD"/>
    <w:rsid w:val="004C19E6"/>
    <w:rsid w:val="004C1F08"/>
    <w:rsid w:val="004C2AE7"/>
    <w:rsid w:val="004C72EA"/>
    <w:rsid w:val="004C79DA"/>
    <w:rsid w:val="004D2568"/>
    <w:rsid w:val="004D2EA2"/>
    <w:rsid w:val="004D67DB"/>
    <w:rsid w:val="004D68F4"/>
    <w:rsid w:val="004D6C58"/>
    <w:rsid w:val="004D7D3D"/>
    <w:rsid w:val="004E0BD0"/>
    <w:rsid w:val="004E2135"/>
    <w:rsid w:val="004F04D3"/>
    <w:rsid w:val="004F3EA6"/>
    <w:rsid w:val="004F3EB8"/>
    <w:rsid w:val="004F45F3"/>
    <w:rsid w:val="004F735A"/>
    <w:rsid w:val="0050078E"/>
    <w:rsid w:val="005008FD"/>
    <w:rsid w:val="005023C5"/>
    <w:rsid w:val="00502F9E"/>
    <w:rsid w:val="00504009"/>
    <w:rsid w:val="0050458E"/>
    <w:rsid w:val="005056DE"/>
    <w:rsid w:val="005060D1"/>
    <w:rsid w:val="005132CC"/>
    <w:rsid w:val="00516856"/>
    <w:rsid w:val="005235C0"/>
    <w:rsid w:val="005246F8"/>
    <w:rsid w:val="005252F2"/>
    <w:rsid w:val="00526157"/>
    <w:rsid w:val="005304EA"/>
    <w:rsid w:val="005318BD"/>
    <w:rsid w:val="00533CB8"/>
    <w:rsid w:val="00533CE1"/>
    <w:rsid w:val="00534B43"/>
    <w:rsid w:val="00535B25"/>
    <w:rsid w:val="00540680"/>
    <w:rsid w:val="00540B06"/>
    <w:rsid w:val="00541089"/>
    <w:rsid w:val="00541237"/>
    <w:rsid w:val="00541DB7"/>
    <w:rsid w:val="0054415C"/>
    <w:rsid w:val="005441EC"/>
    <w:rsid w:val="00544EBB"/>
    <w:rsid w:val="00546700"/>
    <w:rsid w:val="005472BF"/>
    <w:rsid w:val="0054774A"/>
    <w:rsid w:val="00547E67"/>
    <w:rsid w:val="00554D27"/>
    <w:rsid w:val="00555D05"/>
    <w:rsid w:val="00555E10"/>
    <w:rsid w:val="0055664D"/>
    <w:rsid w:val="0055795D"/>
    <w:rsid w:val="00560A0F"/>
    <w:rsid w:val="005611CF"/>
    <w:rsid w:val="0056135A"/>
    <w:rsid w:val="00561A7B"/>
    <w:rsid w:val="00561FF5"/>
    <w:rsid w:val="005650C1"/>
    <w:rsid w:val="005659B4"/>
    <w:rsid w:val="005676C5"/>
    <w:rsid w:val="00567D81"/>
    <w:rsid w:val="00570C63"/>
    <w:rsid w:val="0057250C"/>
    <w:rsid w:val="00572FB9"/>
    <w:rsid w:val="0057318C"/>
    <w:rsid w:val="005742DF"/>
    <w:rsid w:val="005747F4"/>
    <w:rsid w:val="00575933"/>
    <w:rsid w:val="005767F7"/>
    <w:rsid w:val="00576CDE"/>
    <w:rsid w:val="00583169"/>
    <w:rsid w:val="005858B6"/>
    <w:rsid w:val="00585EC9"/>
    <w:rsid w:val="00590424"/>
    <w:rsid w:val="0059056B"/>
    <w:rsid w:val="005924FA"/>
    <w:rsid w:val="0059308D"/>
    <w:rsid w:val="0059478F"/>
    <w:rsid w:val="0059499B"/>
    <w:rsid w:val="00594E8D"/>
    <w:rsid w:val="0059620D"/>
    <w:rsid w:val="005A0337"/>
    <w:rsid w:val="005A1F54"/>
    <w:rsid w:val="005A2F75"/>
    <w:rsid w:val="005A3039"/>
    <w:rsid w:val="005A422A"/>
    <w:rsid w:val="005A5750"/>
    <w:rsid w:val="005B03BE"/>
    <w:rsid w:val="005B0586"/>
    <w:rsid w:val="005B2EF8"/>
    <w:rsid w:val="005B31AA"/>
    <w:rsid w:val="005C149F"/>
    <w:rsid w:val="005C3100"/>
    <w:rsid w:val="005C3EB6"/>
    <w:rsid w:val="005C52CE"/>
    <w:rsid w:val="005C69DE"/>
    <w:rsid w:val="005C6AB3"/>
    <w:rsid w:val="005C6F3C"/>
    <w:rsid w:val="005C7DF1"/>
    <w:rsid w:val="005D34FA"/>
    <w:rsid w:val="005D366A"/>
    <w:rsid w:val="005D4940"/>
    <w:rsid w:val="005D4E3D"/>
    <w:rsid w:val="005D4FBF"/>
    <w:rsid w:val="005D57BA"/>
    <w:rsid w:val="005D5BEB"/>
    <w:rsid w:val="005D7156"/>
    <w:rsid w:val="005D7DAE"/>
    <w:rsid w:val="005E1F51"/>
    <w:rsid w:val="005E40F9"/>
    <w:rsid w:val="005E4D51"/>
    <w:rsid w:val="005E7127"/>
    <w:rsid w:val="005E7257"/>
    <w:rsid w:val="005F0470"/>
    <w:rsid w:val="005F3DB3"/>
    <w:rsid w:val="005F561F"/>
    <w:rsid w:val="005F7BA5"/>
    <w:rsid w:val="006001A3"/>
    <w:rsid w:val="006001E2"/>
    <w:rsid w:val="00600CCF"/>
    <w:rsid w:val="006034D7"/>
    <w:rsid w:val="006047DD"/>
    <w:rsid w:val="0060517F"/>
    <w:rsid w:val="00605667"/>
    <w:rsid w:val="00607BB1"/>
    <w:rsid w:val="00610E38"/>
    <w:rsid w:val="00611211"/>
    <w:rsid w:val="006133E4"/>
    <w:rsid w:val="006145A6"/>
    <w:rsid w:val="00614C74"/>
    <w:rsid w:val="00615759"/>
    <w:rsid w:val="00616B16"/>
    <w:rsid w:val="00616C3C"/>
    <w:rsid w:val="00617425"/>
    <w:rsid w:val="006177AE"/>
    <w:rsid w:val="00622C23"/>
    <w:rsid w:val="00623F56"/>
    <w:rsid w:val="0062562E"/>
    <w:rsid w:val="00625A25"/>
    <w:rsid w:val="00625FC4"/>
    <w:rsid w:val="00625FD8"/>
    <w:rsid w:val="006265B8"/>
    <w:rsid w:val="00626846"/>
    <w:rsid w:val="0063017B"/>
    <w:rsid w:val="00630BF6"/>
    <w:rsid w:val="00631C91"/>
    <w:rsid w:val="00634127"/>
    <w:rsid w:val="00634E5A"/>
    <w:rsid w:val="0063590B"/>
    <w:rsid w:val="00635D64"/>
    <w:rsid w:val="006403DD"/>
    <w:rsid w:val="00644F41"/>
    <w:rsid w:val="00644F82"/>
    <w:rsid w:val="006454DB"/>
    <w:rsid w:val="0064558F"/>
    <w:rsid w:val="0065021E"/>
    <w:rsid w:val="006513CA"/>
    <w:rsid w:val="00652231"/>
    <w:rsid w:val="00652E66"/>
    <w:rsid w:val="0065604B"/>
    <w:rsid w:val="0065667E"/>
    <w:rsid w:val="00656F7C"/>
    <w:rsid w:val="00656FF0"/>
    <w:rsid w:val="006571D4"/>
    <w:rsid w:val="006601B3"/>
    <w:rsid w:val="006603A1"/>
    <w:rsid w:val="00661123"/>
    <w:rsid w:val="00661AAF"/>
    <w:rsid w:val="00664041"/>
    <w:rsid w:val="006665F7"/>
    <w:rsid w:val="00666C56"/>
    <w:rsid w:val="0066718F"/>
    <w:rsid w:val="00667914"/>
    <w:rsid w:val="0067060B"/>
    <w:rsid w:val="006719B2"/>
    <w:rsid w:val="00674B39"/>
    <w:rsid w:val="006756D5"/>
    <w:rsid w:val="00675F60"/>
    <w:rsid w:val="00676EDA"/>
    <w:rsid w:val="006805C3"/>
    <w:rsid w:val="00680CA8"/>
    <w:rsid w:val="006841E1"/>
    <w:rsid w:val="00686220"/>
    <w:rsid w:val="00686B1A"/>
    <w:rsid w:val="00686F61"/>
    <w:rsid w:val="00690903"/>
    <w:rsid w:val="006910F3"/>
    <w:rsid w:val="00694C23"/>
    <w:rsid w:val="006951B8"/>
    <w:rsid w:val="00697B6D"/>
    <w:rsid w:val="006A1855"/>
    <w:rsid w:val="006A3413"/>
    <w:rsid w:val="006A52AA"/>
    <w:rsid w:val="006A5897"/>
    <w:rsid w:val="006A592D"/>
    <w:rsid w:val="006A632C"/>
    <w:rsid w:val="006B0F0E"/>
    <w:rsid w:val="006B1D5F"/>
    <w:rsid w:val="006B210D"/>
    <w:rsid w:val="006B2AB1"/>
    <w:rsid w:val="006B672A"/>
    <w:rsid w:val="006B6FD4"/>
    <w:rsid w:val="006B7154"/>
    <w:rsid w:val="006C1488"/>
    <w:rsid w:val="006C1BDF"/>
    <w:rsid w:val="006C2277"/>
    <w:rsid w:val="006C3601"/>
    <w:rsid w:val="006C47DC"/>
    <w:rsid w:val="006C4894"/>
    <w:rsid w:val="006C6834"/>
    <w:rsid w:val="006C7A2F"/>
    <w:rsid w:val="006D1A5C"/>
    <w:rsid w:val="006D1C87"/>
    <w:rsid w:val="006D3456"/>
    <w:rsid w:val="006D3CD5"/>
    <w:rsid w:val="006D56A5"/>
    <w:rsid w:val="006D5772"/>
    <w:rsid w:val="006D57D6"/>
    <w:rsid w:val="006D6B0B"/>
    <w:rsid w:val="006D6C6A"/>
    <w:rsid w:val="006D7358"/>
    <w:rsid w:val="006D78DD"/>
    <w:rsid w:val="006E115E"/>
    <w:rsid w:val="006E13D7"/>
    <w:rsid w:val="006E4C3F"/>
    <w:rsid w:val="006E6692"/>
    <w:rsid w:val="006E748E"/>
    <w:rsid w:val="006F5A17"/>
    <w:rsid w:val="006F5E15"/>
    <w:rsid w:val="006F6E81"/>
    <w:rsid w:val="0070091D"/>
    <w:rsid w:val="00704F66"/>
    <w:rsid w:val="0070660D"/>
    <w:rsid w:val="00707F6B"/>
    <w:rsid w:val="00710895"/>
    <w:rsid w:val="0071612C"/>
    <w:rsid w:val="00721DB5"/>
    <w:rsid w:val="00721E82"/>
    <w:rsid w:val="00723B0E"/>
    <w:rsid w:val="0072502F"/>
    <w:rsid w:val="007260D9"/>
    <w:rsid w:val="0073132A"/>
    <w:rsid w:val="007317F2"/>
    <w:rsid w:val="0073254C"/>
    <w:rsid w:val="0073293A"/>
    <w:rsid w:val="00732E71"/>
    <w:rsid w:val="0074021D"/>
    <w:rsid w:val="0074103D"/>
    <w:rsid w:val="00741153"/>
    <w:rsid w:val="007424BF"/>
    <w:rsid w:val="00745290"/>
    <w:rsid w:val="00751343"/>
    <w:rsid w:val="0075173D"/>
    <w:rsid w:val="00751884"/>
    <w:rsid w:val="00756E6B"/>
    <w:rsid w:val="00757EB0"/>
    <w:rsid w:val="00760B48"/>
    <w:rsid w:val="00763BE5"/>
    <w:rsid w:val="00763D72"/>
    <w:rsid w:val="007640AA"/>
    <w:rsid w:val="0076619A"/>
    <w:rsid w:val="00770D62"/>
    <w:rsid w:val="007714CE"/>
    <w:rsid w:val="00771652"/>
    <w:rsid w:val="00771F1A"/>
    <w:rsid w:val="00773785"/>
    <w:rsid w:val="00773BEE"/>
    <w:rsid w:val="00774C41"/>
    <w:rsid w:val="00775A82"/>
    <w:rsid w:val="0077659E"/>
    <w:rsid w:val="00776A53"/>
    <w:rsid w:val="007773E3"/>
    <w:rsid w:val="00781F35"/>
    <w:rsid w:val="00785087"/>
    <w:rsid w:val="007857D6"/>
    <w:rsid w:val="00795D60"/>
    <w:rsid w:val="00796E15"/>
    <w:rsid w:val="007A006B"/>
    <w:rsid w:val="007A089F"/>
    <w:rsid w:val="007A480F"/>
    <w:rsid w:val="007A5D18"/>
    <w:rsid w:val="007A651B"/>
    <w:rsid w:val="007B0A15"/>
    <w:rsid w:val="007B2A74"/>
    <w:rsid w:val="007B2D5E"/>
    <w:rsid w:val="007B2FB0"/>
    <w:rsid w:val="007B3DE2"/>
    <w:rsid w:val="007B4257"/>
    <w:rsid w:val="007B51C5"/>
    <w:rsid w:val="007B5453"/>
    <w:rsid w:val="007B56AF"/>
    <w:rsid w:val="007B68F2"/>
    <w:rsid w:val="007B69BB"/>
    <w:rsid w:val="007C07FF"/>
    <w:rsid w:val="007C0990"/>
    <w:rsid w:val="007C109B"/>
    <w:rsid w:val="007C1595"/>
    <w:rsid w:val="007C1F51"/>
    <w:rsid w:val="007C2557"/>
    <w:rsid w:val="007C2D68"/>
    <w:rsid w:val="007C5A8F"/>
    <w:rsid w:val="007C6B24"/>
    <w:rsid w:val="007D10B8"/>
    <w:rsid w:val="007D1585"/>
    <w:rsid w:val="007D444A"/>
    <w:rsid w:val="007D50D7"/>
    <w:rsid w:val="007D55B8"/>
    <w:rsid w:val="007E3056"/>
    <w:rsid w:val="007E31E4"/>
    <w:rsid w:val="007E4419"/>
    <w:rsid w:val="007E7FEE"/>
    <w:rsid w:val="007F1423"/>
    <w:rsid w:val="007F1471"/>
    <w:rsid w:val="007F38CC"/>
    <w:rsid w:val="007F46A2"/>
    <w:rsid w:val="007F49B1"/>
    <w:rsid w:val="008000BC"/>
    <w:rsid w:val="00802770"/>
    <w:rsid w:val="00805308"/>
    <w:rsid w:val="00807261"/>
    <w:rsid w:val="008078CD"/>
    <w:rsid w:val="00813BD9"/>
    <w:rsid w:val="00813E91"/>
    <w:rsid w:val="008140AE"/>
    <w:rsid w:val="00816538"/>
    <w:rsid w:val="00816869"/>
    <w:rsid w:val="00817382"/>
    <w:rsid w:val="008173F6"/>
    <w:rsid w:val="008207C5"/>
    <w:rsid w:val="0082118D"/>
    <w:rsid w:val="00821D02"/>
    <w:rsid w:val="00822482"/>
    <w:rsid w:val="00822B68"/>
    <w:rsid w:val="00830BED"/>
    <w:rsid w:val="00830C71"/>
    <w:rsid w:val="00830E21"/>
    <w:rsid w:val="00831D77"/>
    <w:rsid w:val="0083447F"/>
    <w:rsid w:val="00834F2B"/>
    <w:rsid w:val="0083675B"/>
    <w:rsid w:val="008368E0"/>
    <w:rsid w:val="00836BE0"/>
    <w:rsid w:val="00837BF0"/>
    <w:rsid w:val="00840151"/>
    <w:rsid w:val="00841967"/>
    <w:rsid w:val="00843BA7"/>
    <w:rsid w:val="00844413"/>
    <w:rsid w:val="008444A4"/>
    <w:rsid w:val="00845CD8"/>
    <w:rsid w:val="00846B8A"/>
    <w:rsid w:val="00847940"/>
    <w:rsid w:val="00847CC9"/>
    <w:rsid w:val="00851057"/>
    <w:rsid w:val="0085191A"/>
    <w:rsid w:val="00851F4A"/>
    <w:rsid w:val="00852D98"/>
    <w:rsid w:val="00856571"/>
    <w:rsid w:val="00856910"/>
    <w:rsid w:val="00856C6F"/>
    <w:rsid w:val="00857872"/>
    <w:rsid w:val="00857CB6"/>
    <w:rsid w:val="0086022E"/>
    <w:rsid w:val="008604E2"/>
    <w:rsid w:val="00861DFA"/>
    <w:rsid w:val="00870BE9"/>
    <w:rsid w:val="008712E4"/>
    <w:rsid w:val="00872AFD"/>
    <w:rsid w:val="00874389"/>
    <w:rsid w:val="00876234"/>
    <w:rsid w:val="00882150"/>
    <w:rsid w:val="00882FF8"/>
    <w:rsid w:val="0088449E"/>
    <w:rsid w:val="0088456F"/>
    <w:rsid w:val="00884FF7"/>
    <w:rsid w:val="00885295"/>
    <w:rsid w:val="008870E5"/>
    <w:rsid w:val="0089027B"/>
    <w:rsid w:val="0089039A"/>
    <w:rsid w:val="008915A6"/>
    <w:rsid w:val="008931EB"/>
    <w:rsid w:val="008932AD"/>
    <w:rsid w:val="008964CF"/>
    <w:rsid w:val="00896AFF"/>
    <w:rsid w:val="008A2C5C"/>
    <w:rsid w:val="008A3CFD"/>
    <w:rsid w:val="008A435C"/>
    <w:rsid w:val="008A5208"/>
    <w:rsid w:val="008A58BD"/>
    <w:rsid w:val="008B15AF"/>
    <w:rsid w:val="008B163E"/>
    <w:rsid w:val="008B4A24"/>
    <w:rsid w:val="008B4D32"/>
    <w:rsid w:val="008B4DDF"/>
    <w:rsid w:val="008B531C"/>
    <w:rsid w:val="008B5A46"/>
    <w:rsid w:val="008B6470"/>
    <w:rsid w:val="008B7701"/>
    <w:rsid w:val="008C0008"/>
    <w:rsid w:val="008C70BD"/>
    <w:rsid w:val="008D04D8"/>
    <w:rsid w:val="008D0E2F"/>
    <w:rsid w:val="008D2EE9"/>
    <w:rsid w:val="008D5609"/>
    <w:rsid w:val="008D5A51"/>
    <w:rsid w:val="008D6994"/>
    <w:rsid w:val="008D6EE6"/>
    <w:rsid w:val="008D79FC"/>
    <w:rsid w:val="008E2FDC"/>
    <w:rsid w:val="008E68E9"/>
    <w:rsid w:val="008E6F55"/>
    <w:rsid w:val="008E77F2"/>
    <w:rsid w:val="008F0C41"/>
    <w:rsid w:val="008F0D3E"/>
    <w:rsid w:val="008F0DD8"/>
    <w:rsid w:val="008F2A8A"/>
    <w:rsid w:val="008F3C74"/>
    <w:rsid w:val="008F45FD"/>
    <w:rsid w:val="008F6B08"/>
    <w:rsid w:val="008F7209"/>
    <w:rsid w:val="008F76CD"/>
    <w:rsid w:val="0090170F"/>
    <w:rsid w:val="0090221B"/>
    <w:rsid w:val="009028C1"/>
    <w:rsid w:val="009055F0"/>
    <w:rsid w:val="00905CD4"/>
    <w:rsid w:val="00906E8B"/>
    <w:rsid w:val="00910C92"/>
    <w:rsid w:val="0091241C"/>
    <w:rsid w:val="009136B0"/>
    <w:rsid w:val="009137E7"/>
    <w:rsid w:val="009137F0"/>
    <w:rsid w:val="00913A3D"/>
    <w:rsid w:val="00914002"/>
    <w:rsid w:val="00914041"/>
    <w:rsid w:val="009160B2"/>
    <w:rsid w:val="00916F23"/>
    <w:rsid w:val="0091780D"/>
    <w:rsid w:val="0092163A"/>
    <w:rsid w:val="00921F96"/>
    <w:rsid w:val="009222A4"/>
    <w:rsid w:val="00922363"/>
    <w:rsid w:val="00923D97"/>
    <w:rsid w:val="00924BC6"/>
    <w:rsid w:val="00924DBA"/>
    <w:rsid w:val="0092766C"/>
    <w:rsid w:val="00927677"/>
    <w:rsid w:val="00931FCB"/>
    <w:rsid w:val="0093287E"/>
    <w:rsid w:val="00933C19"/>
    <w:rsid w:val="009374B0"/>
    <w:rsid w:val="0093774F"/>
    <w:rsid w:val="00941E7C"/>
    <w:rsid w:val="009424B6"/>
    <w:rsid w:val="00942848"/>
    <w:rsid w:val="009448AE"/>
    <w:rsid w:val="00945BAD"/>
    <w:rsid w:val="009466D7"/>
    <w:rsid w:val="0095024B"/>
    <w:rsid w:val="00951366"/>
    <w:rsid w:val="0095186D"/>
    <w:rsid w:val="009518E3"/>
    <w:rsid w:val="009519F0"/>
    <w:rsid w:val="00951D90"/>
    <w:rsid w:val="009521A9"/>
    <w:rsid w:val="0095232D"/>
    <w:rsid w:val="009529A3"/>
    <w:rsid w:val="00955226"/>
    <w:rsid w:val="009553C8"/>
    <w:rsid w:val="009560EA"/>
    <w:rsid w:val="009561C4"/>
    <w:rsid w:val="009618DA"/>
    <w:rsid w:val="00963634"/>
    <w:rsid w:val="00964908"/>
    <w:rsid w:val="00964AD9"/>
    <w:rsid w:val="00967386"/>
    <w:rsid w:val="0097039B"/>
    <w:rsid w:val="009706AB"/>
    <w:rsid w:val="00971496"/>
    <w:rsid w:val="00971FCA"/>
    <w:rsid w:val="0097236F"/>
    <w:rsid w:val="0097416D"/>
    <w:rsid w:val="009851D2"/>
    <w:rsid w:val="00985ACC"/>
    <w:rsid w:val="0099011F"/>
    <w:rsid w:val="00991FF2"/>
    <w:rsid w:val="00995F44"/>
    <w:rsid w:val="009977FC"/>
    <w:rsid w:val="00997B36"/>
    <w:rsid w:val="009A0286"/>
    <w:rsid w:val="009A054A"/>
    <w:rsid w:val="009A1CCF"/>
    <w:rsid w:val="009A25B6"/>
    <w:rsid w:val="009A2B18"/>
    <w:rsid w:val="009A40F1"/>
    <w:rsid w:val="009A41E9"/>
    <w:rsid w:val="009A505F"/>
    <w:rsid w:val="009A6972"/>
    <w:rsid w:val="009A7119"/>
    <w:rsid w:val="009B21DC"/>
    <w:rsid w:val="009B4EBF"/>
    <w:rsid w:val="009B5092"/>
    <w:rsid w:val="009B569D"/>
    <w:rsid w:val="009C18E3"/>
    <w:rsid w:val="009C4639"/>
    <w:rsid w:val="009C4F81"/>
    <w:rsid w:val="009C5510"/>
    <w:rsid w:val="009C5872"/>
    <w:rsid w:val="009D0948"/>
    <w:rsid w:val="009D16EA"/>
    <w:rsid w:val="009D31D2"/>
    <w:rsid w:val="009D4ECD"/>
    <w:rsid w:val="009D5FC0"/>
    <w:rsid w:val="009D6AAA"/>
    <w:rsid w:val="009E0141"/>
    <w:rsid w:val="009E2C74"/>
    <w:rsid w:val="009E2DFD"/>
    <w:rsid w:val="009E3F84"/>
    <w:rsid w:val="009F0571"/>
    <w:rsid w:val="009F0C87"/>
    <w:rsid w:val="009F24E1"/>
    <w:rsid w:val="009F296E"/>
    <w:rsid w:val="009F3D02"/>
    <w:rsid w:val="009F453D"/>
    <w:rsid w:val="009F4DD0"/>
    <w:rsid w:val="009F5AA1"/>
    <w:rsid w:val="009F6005"/>
    <w:rsid w:val="009F6F92"/>
    <w:rsid w:val="009F7F7C"/>
    <w:rsid w:val="00A00320"/>
    <w:rsid w:val="00A0155D"/>
    <w:rsid w:val="00A024DE"/>
    <w:rsid w:val="00A05112"/>
    <w:rsid w:val="00A0616C"/>
    <w:rsid w:val="00A10E36"/>
    <w:rsid w:val="00A11832"/>
    <w:rsid w:val="00A12C96"/>
    <w:rsid w:val="00A146E1"/>
    <w:rsid w:val="00A15B4B"/>
    <w:rsid w:val="00A1695B"/>
    <w:rsid w:val="00A16974"/>
    <w:rsid w:val="00A169BC"/>
    <w:rsid w:val="00A16C04"/>
    <w:rsid w:val="00A20582"/>
    <w:rsid w:val="00A229FD"/>
    <w:rsid w:val="00A2425E"/>
    <w:rsid w:val="00A2498F"/>
    <w:rsid w:val="00A24F11"/>
    <w:rsid w:val="00A26297"/>
    <w:rsid w:val="00A2664A"/>
    <w:rsid w:val="00A26A27"/>
    <w:rsid w:val="00A30E5D"/>
    <w:rsid w:val="00A32C65"/>
    <w:rsid w:val="00A331C1"/>
    <w:rsid w:val="00A34403"/>
    <w:rsid w:val="00A34830"/>
    <w:rsid w:val="00A35A69"/>
    <w:rsid w:val="00A37929"/>
    <w:rsid w:val="00A40C0A"/>
    <w:rsid w:val="00A42E79"/>
    <w:rsid w:val="00A4403F"/>
    <w:rsid w:val="00A470AE"/>
    <w:rsid w:val="00A4792F"/>
    <w:rsid w:val="00A51935"/>
    <w:rsid w:val="00A52F35"/>
    <w:rsid w:val="00A574CF"/>
    <w:rsid w:val="00A57DC0"/>
    <w:rsid w:val="00A602C5"/>
    <w:rsid w:val="00A6390F"/>
    <w:rsid w:val="00A64556"/>
    <w:rsid w:val="00A65FBB"/>
    <w:rsid w:val="00A67F10"/>
    <w:rsid w:val="00A716A8"/>
    <w:rsid w:val="00A73524"/>
    <w:rsid w:val="00A75EC5"/>
    <w:rsid w:val="00A76404"/>
    <w:rsid w:val="00A76B27"/>
    <w:rsid w:val="00A775A6"/>
    <w:rsid w:val="00A778AA"/>
    <w:rsid w:val="00A8084E"/>
    <w:rsid w:val="00A80D5E"/>
    <w:rsid w:val="00A824BC"/>
    <w:rsid w:val="00A83207"/>
    <w:rsid w:val="00A83A51"/>
    <w:rsid w:val="00A84673"/>
    <w:rsid w:val="00A87C22"/>
    <w:rsid w:val="00A903D5"/>
    <w:rsid w:val="00A9052E"/>
    <w:rsid w:val="00A9280A"/>
    <w:rsid w:val="00A93CF3"/>
    <w:rsid w:val="00A951F3"/>
    <w:rsid w:val="00AA0CD2"/>
    <w:rsid w:val="00AA328A"/>
    <w:rsid w:val="00AA3F97"/>
    <w:rsid w:val="00AA4E7D"/>
    <w:rsid w:val="00AA5112"/>
    <w:rsid w:val="00AA62B5"/>
    <w:rsid w:val="00AA6F1E"/>
    <w:rsid w:val="00AB0999"/>
    <w:rsid w:val="00AB09B4"/>
    <w:rsid w:val="00AB0A87"/>
    <w:rsid w:val="00AB2A5D"/>
    <w:rsid w:val="00AB3BC0"/>
    <w:rsid w:val="00AB4060"/>
    <w:rsid w:val="00AB468F"/>
    <w:rsid w:val="00AB4C09"/>
    <w:rsid w:val="00AB582B"/>
    <w:rsid w:val="00AB5F05"/>
    <w:rsid w:val="00AB7578"/>
    <w:rsid w:val="00AB77D5"/>
    <w:rsid w:val="00AC2B95"/>
    <w:rsid w:val="00AC4745"/>
    <w:rsid w:val="00AC4DB2"/>
    <w:rsid w:val="00AC5728"/>
    <w:rsid w:val="00AD0C8F"/>
    <w:rsid w:val="00AD134A"/>
    <w:rsid w:val="00AD13D8"/>
    <w:rsid w:val="00AD2E00"/>
    <w:rsid w:val="00AD31F3"/>
    <w:rsid w:val="00AD3507"/>
    <w:rsid w:val="00AD548D"/>
    <w:rsid w:val="00AD5F22"/>
    <w:rsid w:val="00AD7751"/>
    <w:rsid w:val="00AD7B65"/>
    <w:rsid w:val="00AD7CBE"/>
    <w:rsid w:val="00AE21EE"/>
    <w:rsid w:val="00AE2381"/>
    <w:rsid w:val="00AE7BD1"/>
    <w:rsid w:val="00AF06B8"/>
    <w:rsid w:val="00AF092E"/>
    <w:rsid w:val="00AF0A69"/>
    <w:rsid w:val="00AF16EC"/>
    <w:rsid w:val="00AF1DBA"/>
    <w:rsid w:val="00AF2626"/>
    <w:rsid w:val="00AF42A6"/>
    <w:rsid w:val="00AF4367"/>
    <w:rsid w:val="00B0162C"/>
    <w:rsid w:val="00B01DA8"/>
    <w:rsid w:val="00B0220E"/>
    <w:rsid w:val="00B02B37"/>
    <w:rsid w:val="00B03463"/>
    <w:rsid w:val="00B04F95"/>
    <w:rsid w:val="00B05453"/>
    <w:rsid w:val="00B058D1"/>
    <w:rsid w:val="00B05EB8"/>
    <w:rsid w:val="00B06081"/>
    <w:rsid w:val="00B111F0"/>
    <w:rsid w:val="00B15DDC"/>
    <w:rsid w:val="00B176D9"/>
    <w:rsid w:val="00B17E2A"/>
    <w:rsid w:val="00B17F4B"/>
    <w:rsid w:val="00B2073B"/>
    <w:rsid w:val="00B20B08"/>
    <w:rsid w:val="00B229E8"/>
    <w:rsid w:val="00B22B36"/>
    <w:rsid w:val="00B22DAB"/>
    <w:rsid w:val="00B25D59"/>
    <w:rsid w:val="00B260CD"/>
    <w:rsid w:val="00B26A8D"/>
    <w:rsid w:val="00B26F3E"/>
    <w:rsid w:val="00B26FCE"/>
    <w:rsid w:val="00B27D99"/>
    <w:rsid w:val="00B32B11"/>
    <w:rsid w:val="00B33436"/>
    <w:rsid w:val="00B3373A"/>
    <w:rsid w:val="00B34E1F"/>
    <w:rsid w:val="00B37448"/>
    <w:rsid w:val="00B37E04"/>
    <w:rsid w:val="00B37F50"/>
    <w:rsid w:val="00B41E0C"/>
    <w:rsid w:val="00B421FE"/>
    <w:rsid w:val="00B43142"/>
    <w:rsid w:val="00B4376F"/>
    <w:rsid w:val="00B46E2C"/>
    <w:rsid w:val="00B52250"/>
    <w:rsid w:val="00B53D5E"/>
    <w:rsid w:val="00B562F1"/>
    <w:rsid w:val="00B56F80"/>
    <w:rsid w:val="00B6053B"/>
    <w:rsid w:val="00B60751"/>
    <w:rsid w:val="00B624FB"/>
    <w:rsid w:val="00B629B0"/>
    <w:rsid w:val="00B62A4C"/>
    <w:rsid w:val="00B62DA1"/>
    <w:rsid w:val="00B6334E"/>
    <w:rsid w:val="00B64784"/>
    <w:rsid w:val="00B64C14"/>
    <w:rsid w:val="00B651A8"/>
    <w:rsid w:val="00B673A5"/>
    <w:rsid w:val="00B677B5"/>
    <w:rsid w:val="00B70830"/>
    <w:rsid w:val="00B7141F"/>
    <w:rsid w:val="00B719D8"/>
    <w:rsid w:val="00B72584"/>
    <w:rsid w:val="00B7282C"/>
    <w:rsid w:val="00B75D42"/>
    <w:rsid w:val="00B77165"/>
    <w:rsid w:val="00B77FE1"/>
    <w:rsid w:val="00B8076F"/>
    <w:rsid w:val="00B829C7"/>
    <w:rsid w:val="00B8428C"/>
    <w:rsid w:val="00B859E3"/>
    <w:rsid w:val="00B924A0"/>
    <w:rsid w:val="00B9459D"/>
    <w:rsid w:val="00B968E3"/>
    <w:rsid w:val="00B96AF8"/>
    <w:rsid w:val="00B97750"/>
    <w:rsid w:val="00B97A91"/>
    <w:rsid w:val="00BA006A"/>
    <w:rsid w:val="00BA0E48"/>
    <w:rsid w:val="00BA1BA6"/>
    <w:rsid w:val="00BA41AE"/>
    <w:rsid w:val="00BA4A20"/>
    <w:rsid w:val="00BB00DC"/>
    <w:rsid w:val="00BB3C35"/>
    <w:rsid w:val="00BB44AB"/>
    <w:rsid w:val="00BC123C"/>
    <w:rsid w:val="00BC22F0"/>
    <w:rsid w:val="00BC2964"/>
    <w:rsid w:val="00BC2F67"/>
    <w:rsid w:val="00BC476C"/>
    <w:rsid w:val="00BD0E6E"/>
    <w:rsid w:val="00BD16C5"/>
    <w:rsid w:val="00BD2851"/>
    <w:rsid w:val="00BD3B11"/>
    <w:rsid w:val="00BD5BA0"/>
    <w:rsid w:val="00BD6595"/>
    <w:rsid w:val="00BD695D"/>
    <w:rsid w:val="00BD6EC1"/>
    <w:rsid w:val="00BD74A7"/>
    <w:rsid w:val="00BE05CC"/>
    <w:rsid w:val="00BE099D"/>
    <w:rsid w:val="00BE0EE3"/>
    <w:rsid w:val="00BE1FC2"/>
    <w:rsid w:val="00BE3A93"/>
    <w:rsid w:val="00BE6867"/>
    <w:rsid w:val="00BF0D63"/>
    <w:rsid w:val="00BF15CD"/>
    <w:rsid w:val="00BF1E2D"/>
    <w:rsid w:val="00BF2444"/>
    <w:rsid w:val="00BF6B62"/>
    <w:rsid w:val="00BF7803"/>
    <w:rsid w:val="00BF782A"/>
    <w:rsid w:val="00C007E7"/>
    <w:rsid w:val="00C01837"/>
    <w:rsid w:val="00C072E9"/>
    <w:rsid w:val="00C1074B"/>
    <w:rsid w:val="00C11608"/>
    <w:rsid w:val="00C11FEE"/>
    <w:rsid w:val="00C12A5D"/>
    <w:rsid w:val="00C1604D"/>
    <w:rsid w:val="00C162D4"/>
    <w:rsid w:val="00C167C7"/>
    <w:rsid w:val="00C17649"/>
    <w:rsid w:val="00C17774"/>
    <w:rsid w:val="00C24A8A"/>
    <w:rsid w:val="00C315D0"/>
    <w:rsid w:val="00C32562"/>
    <w:rsid w:val="00C338A7"/>
    <w:rsid w:val="00C35CE9"/>
    <w:rsid w:val="00C361FD"/>
    <w:rsid w:val="00C36F8A"/>
    <w:rsid w:val="00C3728E"/>
    <w:rsid w:val="00C44DAA"/>
    <w:rsid w:val="00C45106"/>
    <w:rsid w:val="00C451C3"/>
    <w:rsid w:val="00C46943"/>
    <w:rsid w:val="00C471BD"/>
    <w:rsid w:val="00C47534"/>
    <w:rsid w:val="00C5152A"/>
    <w:rsid w:val="00C52039"/>
    <w:rsid w:val="00C53F41"/>
    <w:rsid w:val="00C55B48"/>
    <w:rsid w:val="00C57C81"/>
    <w:rsid w:val="00C60976"/>
    <w:rsid w:val="00C609C9"/>
    <w:rsid w:val="00C6161C"/>
    <w:rsid w:val="00C6612D"/>
    <w:rsid w:val="00C7075D"/>
    <w:rsid w:val="00C70879"/>
    <w:rsid w:val="00C715CB"/>
    <w:rsid w:val="00C752E4"/>
    <w:rsid w:val="00C765D4"/>
    <w:rsid w:val="00C767A8"/>
    <w:rsid w:val="00C77AEA"/>
    <w:rsid w:val="00C77DCA"/>
    <w:rsid w:val="00C81DA4"/>
    <w:rsid w:val="00C82391"/>
    <w:rsid w:val="00C83969"/>
    <w:rsid w:val="00C8398D"/>
    <w:rsid w:val="00C846A9"/>
    <w:rsid w:val="00C86146"/>
    <w:rsid w:val="00C86FA1"/>
    <w:rsid w:val="00C87074"/>
    <w:rsid w:val="00C87D2E"/>
    <w:rsid w:val="00C94CB2"/>
    <w:rsid w:val="00C97C03"/>
    <w:rsid w:val="00CA047F"/>
    <w:rsid w:val="00CA0929"/>
    <w:rsid w:val="00CA0C08"/>
    <w:rsid w:val="00CA1011"/>
    <w:rsid w:val="00CA1A0B"/>
    <w:rsid w:val="00CA1A52"/>
    <w:rsid w:val="00CA20EB"/>
    <w:rsid w:val="00CA49E8"/>
    <w:rsid w:val="00CA781F"/>
    <w:rsid w:val="00CA7D80"/>
    <w:rsid w:val="00CB2C66"/>
    <w:rsid w:val="00CB3094"/>
    <w:rsid w:val="00CB3ACD"/>
    <w:rsid w:val="00CB4321"/>
    <w:rsid w:val="00CB5117"/>
    <w:rsid w:val="00CB6402"/>
    <w:rsid w:val="00CB68E5"/>
    <w:rsid w:val="00CB6B48"/>
    <w:rsid w:val="00CB6B9A"/>
    <w:rsid w:val="00CB7334"/>
    <w:rsid w:val="00CC0FF2"/>
    <w:rsid w:val="00CC30DF"/>
    <w:rsid w:val="00CC5F14"/>
    <w:rsid w:val="00CC64A5"/>
    <w:rsid w:val="00CC75E4"/>
    <w:rsid w:val="00CD1016"/>
    <w:rsid w:val="00CD20C6"/>
    <w:rsid w:val="00CD2364"/>
    <w:rsid w:val="00CD4D8D"/>
    <w:rsid w:val="00CD4F9E"/>
    <w:rsid w:val="00CD5DE5"/>
    <w:rsid w:val="00CD6CC1"/>
    <w:rsid w:val="00CD772C"/>
    <w:rsid w:val="00CE01D3"/>
    <w:rsid w:val="00CE2A9B"/>
    <w:rsid w:val="00CE2F0B"/>
    <w:rsid w:val="00CE3563"/>
    <w:rsid w:val="00CE4AF0"/>
    <w:rsid w:val="00CE5059"/>
    <w:rsid w:val="00CE6308"/>
    <w:rsid w:val="00CE736D"/>
    <w:rsid w:val="00CF3499"/>
    <w:rsid w:val="00CF3B11"/>
    <w:rsid w:val="00CF6877"/>
    <w:rsid w:val="00CF79B3"/>
    <w:rsid w:val="00D0028E"/>
    <w:rsid w:val="00D00413"/>
    <w:rsid w:val="00D02AD3"/>
    <w:rsid w:val="00D03409"/>
    <w:rsid w:val="00D034AC"/>
    <w:rsid w:val="00D04399"/>
    <w:rsid w:val="00D059BE"/>
    <w:rsid w:val="00D07123"/>
    <w:rsid w:val="00D07C0E"/>
    <w:rsid w:val="00D118A0"/>
    <w:rsid w:val="00D11A1F"/>
    <w:rsid w:val="00D12DF9"/>
    <w:rsid w:val="00D13557"/>
    <w:rsid w:val="00D13F31"/>
    <w:rsid w:val="00D21E07"/>
    <w:rsid w:val="00D22DA6"/>
    <w:rsid w:val="00D31920"/>
    <w:rsid w:val="00D3348A"/>
    <w:rsid w:val="00D34FC4"/>
    <w:rsid w:val="00D3546E"/>
    <w:rsid w:val="00D35719"/>
    <w:rsid w:val="00D35C3F"/>
    <w:rsid w:val="00D36094"/>
    <w:rsid w:val="00D362F5"/>
    <w:rsid w:val="00D40806"/>
    <w:rsid w:val="00D4286D"/>
    <w:rsid w:val="00D443CA"/>
    <w:rsid w:val="00D460C9"/>
    <w:rsid w:val="00D47170"/>
    <w:rsid w:val="00D47B5B"/>
    <w:rsid w:val="00D50A2D"/>
    <w:rsid w:val="00D50E67"/>
    <w:rsid w:val="00D518CA"/>
    <w:rsid w:val="00D51BC0"/>
    <w:rsid w:val="00D55262"/>
    <w:rsid w:val="00D643F1"/>
    <w:rsid w:val="00D654F2"/>
    <w:rsid w:val="00D65D86"/>
    <w:rsid w:val="00D65EDA"/>
    <w:rsid w:val="00D667FB"/>
    <w:rsid w:val="00D66A02"/>
    <w:rsid w:val="00D66D5A"/>
    <w:rsid w:val="00D7108C"/>
    <w:rsid w:val="00D712B5"/>
    <w:rsid w:val="00D71802"/>
    <w:rsid w:val="00D7287E"/>
    <w:rsid w:val="00D72A29"/>
    <w:rsid w:val="00D737AD"/>
    <w:rsid w:val="00D75A1D"/>
    <w:rsid w:val="00D7695B"/>
    <w:rsid w:val="00D81079"/>
    <w:rsid w:val="00D81A59"/>
    <w:rsid w:val="00D82EFA"/>
    <w:rsid w:val="00D840E6"/>
    <w:rsid w:val="00D843AF"/>
    <w:rsid w:val="00D84A6F"/>
    <w:rsid w:val="00D85B45"/>
    <w:rsid w:val="00D87756"/>
    <w:rsid w:val="00D912E8"/>
    <w:rsid w:val="00D94EC8"/>
    <w:rsid w:val="00D95081"/>
    <w:rsid w:val="00D9561C"/>
    <w:rsid w:val="00D959FE"/>
    <w:rsid w:val="00D96A85"/>
    <w:rsid w:val="00D97E17"/>
    <w:rsid w:val="00DA002E"/>
    <w:rsid w:val="00DA04B9"/>
    <w:rsid w:val="00DA1043"/>
    <w:rsid w:val="00DA210A"/>
    <w:rsid w:val="00DA2268"/>
    <w:rsid w:val="00DA2D55"/>
    <w:rsid w:val="00DA3AF1"/>
    <w:rsid w:val="00DA44B0"/>
    <w:rsid w:val="00DA6239"/>
    <w:rsid w:val="00DA6625"/>
    <w:rsid w:val="00DA6D32"/>
    <w:rsid w:val="00DA7178"/>
    <w:rsid w:val="00DB06D4"/>
    <w:rsid w:val="00DB2ED4"/>
    <w:rsid w:val="00DB588D"/>
    <w:rsid w:val="00DB5C39"/>
    <w:rsid w:val="00DB7FD5"/>
    <w:rsid w:val="00DC14C6"/>
    <w:rsid w:val="00DC2012"/>
    <w:rsid w:val="00DC232B"/>
    <w:rsid w:val="00DC3270"/>
    <w:rsid w:val="00DC4C7B"/>
    <w:rsid w:val="00DC5D7E"/>
    <w:rsid w:val="00DC6C80"/>
    <w:rsid w:val="00DC7089"/>
    <w:rsid w:val="00DC79E1"/>
    <w:rsid w:val="00DC7DC5"/>
    <w:rsid w:val="00DD051B"/>
    <w:rsid w:val="00DD1ABF"/>
    <w:rsid w:val="00DD2413"/>
    <w:rsid w:val="00DD39EB"/>
    <w:rsid w:val="00DD52BC"/>
    <w:rsid w:val="00DD62F8"/>
    <w:rsid w:val="00DD73DC"/>
    <w:rsid w:val="00DE0F8F"/>
    <w:rsid w:val="00DE22DD"/>
    <w:rsid w:val="00DE5C7B"/>
    <w:rsid w:val="00DE6898"/>
    <w:rsid w:val="00DE7500"/>
    <w:rsid w:val="00DE7587"/>
    <w:rsid w:val="00DF1452"/>
    <w:rsid w:val="00DF2A3C"/>
    <w:rsid w:val="00DF35A5"/>
    <w:rsid w:val="00DF4675"/>
    <w:rsid w:val="00DF4B74"/>
    <w:rsid w:val="00DF6FBF"/>
    <w:rsid w:val="00E00082"/>
    <w:rsid w:val="00E004DD"/>
    <w:rsid w:val="00E00942"/>
    <w:rsid w:val="00E01121"/>
    <w:rsid w:val="00E01186"/>
    <w:rsid w:val="00E04618"/>
    <w:rsid w:val="00E05D7D"/>
    <w:rsid w:val="00E10F6E"/>
    <w:rsid w:val="00E118FD"/>
    <w:rsid w:val="00E122B9"/>
    <w:rsid w:val="00E13832"/>
    <w:rsid w:val="00E14FAD"/>
    <w:rsid w:val="00E150E8"/>
    <w:rsid w:val="00E1521C"/>
    <w:rsid w:val="00E15BE7"/>
    <w:rsid w:val="00E167F5"/>
    <w:rsid w:val="00E1707F"/>
    <w:rsid w:val="00E1710F"/>
    <w:rsid w:val="00E21ED8"/>
    <w:rsid w:val="00E2328C"/>
    <w:rsid w:val="00E23660"/>
    <w:rsid w:val="00E238D8"/>
    <w:rsid w:val="00E23E84"/>
    <w:rsid w:val="00E24643"/>
    <w:rsid w:val="00E25DEB"/>
    <w:rsid w:val="00E25F2A"/>
    <w:rsid w:val="00E30903"/>
    <w:rsid w:val="00E318A5"/>
    <w:rsid w:val="00E3218B"/>
    <w:rsid w:val="00E3284E"/>
    <w:rsid w:val="00E40108"/>
    <w:rsid w:val="00E41005"/>
    <w:rsid w:val="00E41766"/>
    <w:rsid w:val="00E44427"/>
    <w:rsid w:val="00E4551A"/>
    <w:rsid w:val="00E47B4E"/>
    <w:rsid w:val="00E50B8F"/>
    <w:rsid w:val="00E5241A"/>
    <w:rsid w:val="00E529D0"/>
    <w:rsid w:val="00E52C7E"/>
    <w:rsid w:val="00E5518F"/>
    <w:rsid w:val="00E55C3C"/>
    <w:rsid w:val="00E561B6"/>
    <w:rsid w:val="00E61953"/>
    <w:rsid w:val="00E61F55"/>
    <w:rsid w:val="00E62B31"/>
    <w:rsid w:val="00E6428E"/>
    <w:rsid w:val="00E716E3"/>
    <w:rsid w:val="00E7195E"/>
    <w:rsid w:val="00E726A5"/>
    <w:rsid w:val="00E73F67"/>
    <w:rsid w:val="00E76C04"/>
    <w:rsid w:val="00E80644"/>
    <w:rsid w:val="00E821FB"/>
    <w:rsid w:val="00E825F8"/>
    <w:rsid w:val="00E8278B"/>
    <w:rsid w:val="00E837C0"/>
    <w:rsid w:val="00E865A7"/>
    <w:rsid w:val="00E86DFD"/>
    <w:rsid w:val="00E919B3"/>
    <w:rsid w:val="00E92C43"/>
    <w:rsid w:val="00E939F2"/>
    <w:rsid w:val="00E93D4C"/>
    <w:rsid w:val="00E9602B"/>
    <w:rsid w:val="00E97843"/>
    <w:rsid w:val="00EA0CD5"/>
    <w:rsid w:val="00EA153E"/>
    <w:rsid w:val="00EA2AEA"/>
    <w:rsid w:val="00EA4C3C"/>
    <w:rsid w:val="00EA595A"/>
    <w:rsid w:val="00EA6B0C"/>
    <w:rsid w:val="00EA78C7"/>
    <w:rsid w:val="00EB0029"/>
    <w:rsid w:val="00EB2D45"/>
    <w:rsid w:val="00EB4668"/>
    <w:rsid w:val="00EB50CA"/>
    <w:rsid w:val="00EB55A8"/>
    <w:rsid w:val="00EB794F"/>
    <w:rsid w:val="00EC1F93"/>
    <w:rsid w:val="00EC2A41"/>
    <w:rsid w:val="00EC3567"/>
    <w:rsid w:val="00EC4297"/>
    <w:rsid w:val="00EC4A1C"/>
    <w:rsid w:val="00EC64E3"/>
    <w:rsid w:val="00EC72F3"/>
    <w:rsid w:val="00EC79E9"/>
    <w:rsid w:val="00ED1B93"/>
    <w:rsid w:val="00ED2410"/>
    <w:rsid w:val="00ED4A61"/>
    <w:rsid w:val="00ED7A15"/>
    <w:rsid w:val="00ED7A8D"/>
    <w:rsid w:val="00ED7DF8"/>
    <w:rsid w:val="00EE0B62"/>
    <w:rsid w:val="00EE1670"/>
    <w:rsid w:val="00EE1FF3"/>
    <w:rsid w:val="00EE2003"/>
    <w:rsid w:val="00EE473A"/>
    <w:rsid w:val="00EE4A65"/>
    <w:rsid w:val="00EE72D0"/>
    <w:rsid w:val="00EE75DE"/>
    <w:rsid w:val="00EF1206"/>
    <w:rsid w:val="00EF47AB"/>
    <w:rsid w:val="00EF4D1C"/>
    <w:rsid w:val="00EF4F9C"/>
    <w:rsid w:val="00EF7844"/>
    <w:rsid w:val="00EF7987"/>
    <w:rsid w:val="00F027F4"/>
    <w:rsid w:val="00F02F2C"/>
    <w:rsid w:val="00F0392B"/>
    <w:rsid w:val="00F054AE"/>
    <w:rsid w:val="00F070E2"/>
    <w:rsid w:val="00F10A16"/>
    <w:rsid w:val="00F12D62"/>
    <w:rsid w:val="00F130F8"/>
    <w:rsid w:val="00F13773"/>
    <w:rsid w:val="00F13E84"/>
    <w:rsid w:val="00F177AC"/>
    <w:rsid w:val="00F17AE0"/>
    <w:rsid w:val="00F20C33"/>
    <w:rsid w:val="00F21CB1"/>
    <w:rsid w:val="00F21D6C"/>
    <w:rsid w:val="00F21FAD"/>
    <w:rsid w:val="00F227B5"/>
    <w:rsid w:val="00F237D4"/>
    <w:rsid w:val="00F25F65"/>
    <w:rsid w:val="00F26D5B"/>
    <w:rsid w:val="00F27535"/>
    <w:rsid w:val="00F27A4F"/>
    <w:rsid w:val="00F322CD"/>
    <w:rsid w:val="00F328D3"/>
    <w:rsid w:val="00F34E4E"/>
    <w:rsid w:val="00F35805"/>
    <w:rsid w:val="00F35C96"/>
    <w:rsid w:val="00F35DA8"/>
    <w:rsid w:val="00F36414"/>
    <w:rsid w:val="00F41710"/>
    <w:rsid w:val="00F426B1"/>
    <w:rsid w:val="00F44806"/>
    <w:rsid w:val="00F449AC"/>
    <w:rsid w:val="00F50181"/>
    <w:rsid w:val="00F55EA5"/>
    <w:rsid w:val="00F568ED"/>
    <w:rsid w:val="00F56A2B"/>
    <w:rsid w:val="00F56EA3"/>
    <w:rsid w:val="00F57A5D"/>
    <w:rsid w:val="00F60300"/>
    <w:rsid w:val="00F60859"/>
    <w:rsid w:val="00F60B60"/>
    <w:rsid w:val="00F62043"/>
    <w:rsid w:val="00F62581"/>
    <w:rsid w:val="00F6594E"/>
    <w:rsid w:val="00F65982"/>
    <w:rsid w:val="00F65D88"/>
    <w:rsid w:val="00F70A26"/>
    <w:rsid w:val="00F73A79"/>
    <w:rsid w:val="00F74F37"/>
    <w:rsid w:val="00F75008"/>
    <w:rsid w:val="00F76010"/>
    <w:rsid w:val="00F76747"/>
    <w:rsid w:val="00F77727"/>
    <w:rsid w:val="00F808CD"/>
    <w:rsid w:val="00F80CF0"/>
    <w:rsid w:val="00F810AE"/>
    <w:rsid w:val="00F8430D"/>
    <w:rsid w:val="00F86DEF"/>
    <w:rsid w:val="00F8766D"/>
    <w:rsid w:val="00F90EB1"/>
    <w:rsid w:val="00F916AD"/>
    <w:rsid w:val="00F92392"/>
    <w:rsid w:val="00F97195"/>
    <w:rsid w:val="00F97CFC"/>
    <w:rsid w:val="00FA196B"/>
    <w:rsid w:val="00FA2165"/>
    <w:rsid w:val="00FA258B"/>
    <w:rsid w:val="00FA3AB3"/>
    <w:rsid w:val="00FA4D4B"/>
    <w:rsid w:val="00FA50B4"/>
    <w:rsid w:val="00FA63FC"/>
    <w:rsid w:val="00FA7C54"/>
    <w:rsid w:val="00FB0560"/>
    <w:rsid w:val="00FB2E44"/>
    <w:rsid w:val="00FB4839"/>
    <w:rsid w:val="00FB5772"/>
    <w:rsid w:val="00FB5EDB"/>
    <w:rsid w:val="00FB5FAB"/>
    <w:rsid w:val="00FB6A18"/>
    <w:rsid w:val="00FB6E0E"/>
    <w:rsid w:val="00FC0B4C"/>
    <w:rsid w:val="00FC119F"/>
    <w:rsid w:val="00FC2D44"/>
    <w:rsid w:val="00FC3D11"/>
    <w:rsid w:val="00FC3ECA"/>
    <w:rsid w:val="00FC4663"/>
    <w:rsid w:val="00FC5A4F"/>
    <w:rsid w:val="00FC6EF7"/>
    <w:rsid w:val="00FC7B82"/>
    <w:rsid w:val="00FD0B0D"/>
    <w:rsid w:val="00FD270D"/>
    <w:rsid w:val="00FD36DC"/>
    <w:rsid w:val="00FD3FDF"/>
    <w:rsid w:val="00FD40C7"/>
    <w:rsid w:val="00FD4722"/>
    <w:rsid w:val="00FD51DE"/>
    <w:rsid w:val="00FD7424"/>
    <w:rsid w:val="00FD7496"/>
    <w:rsid w:val="00FD7571"/>
    <w:rsid w:val="00FE1809"/>
    <w:rsid w:val="00FE3319"/>
    <w:rsid w:val="00FE3DB8"/>
    <w:rsid w:val="00FE4559"/>
    <w:rsid w:val="00FE4C31"/>
    <w:rsid w:val="00FE51BF"/>
    <w:rsid w:val="00FE5FC4"/>
    <w:rsid w:val="00FE60B8"/>
    <w:rsid w:val="00FE6604"/>
    <w:rsid w:val="00FE72CB"/>
    <w:rsid w:val="00FF1181"/>
    <w:rsid w:val="00FF1D3B"/>
    <w:rsid w:val="00FF49CC"/>
    <w:rsid w:val="00FF61E6"/>
    <w:rsid w:val="00FF66A2"/>
    <w:rsid w:val="00FF7E7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pacity="0"/>
    </o:shapedefaults>
    <o:shapelayout v:ext="edit">
      <o:idmap v:ext="edit" data="1"/>
    </o:shapelayout>
  </w:shapeDefaults>
  <w:decimalSymbol w:val=","/>
  <w:listSeparator w:val=","/>
  <w14:docId w14:val="12C95C9B"/>
  <w15:docId w15:val="{E9215C2F-DF3E-48A5-9409-460071DF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22B58"/>
    <w:pPr>
      <w:spacing w:after="120"/>
    </w:pPr>
    <w:rPr>
      <w:rFonts w:asciiTheme="minorHAnsi" w:hAnsiTheme="minorHAnsi" w:cstheme="minorHAnsi"/>
      <w:sz w:val="24"/>
      <w:szCs w:val="24"/>
      <w:lang w:val="en-GB" w:eastAsia="en-US"/>
    </w:rPr>
  </w:style>
  <w:style w:type="paragraph" w:styleId="Heading1">
    <w:name w:val="heading 1"/>
    <w:basedOn w:val="Normal"/>
    <w:next w:val="BodyText"/>
    <w:autoRedefine/>
    <w:qFormat/>
    <w:rsid w:val="0089027B"/>
    <w:pPr>
      <w:keepNext/>
      <w:numPr>
        <w:numId w:val="1"/>
      </w:numPr>
      <w:spacing w:before="360" w:after="360"/>
      <w:outlineLvl w:val="0"/>
    </w:pPr>
    <w:rPr>
      <w:rFonts w:ascii="Arial" w:hAnsi="Arial" w:cs="Arial"/>
      <w:b/>
      <w:bCs/>
      <w:i/>
      <w:kern w:val="32"/>
      <w:sz w:val="28"/>
      <w:szCs w:val="28"/>
    </w:rPr>
  </w:style>
  <w:style w:type="paragraph" w:styleId="Heading2">
    <w:name w:val="heading 2"/>
    <w:basedOn w:val="Normal"/>
    <w:next w:val="BodyText"/>
    <w:autoRedefine/>
    <w:qFormat/>
    <w:rsid w:val="00F70A26"/>
    <w:pPr>
      <w:keepNext/>
      <w:numPr>
        <w:ilvl w:val="1"/>
        <w:numId w:val="1"/>
      </w:numPr>
      <w:spacing w:before="360" w:after="360"/>
      <w:outlineLvl w:val="1"/>
    </w:pPr>
    <w:rPr>
      <w:rFonts w:ascii="Arial" w:hAnsi="Arial" w:cs="Arial"/>
      <w:b/>
      <w:bCs/>
      <w:i/>
      <w:iCs/>
      <w:sz w:val="26"/>
      <w:szCs w:val="26"/>
    </w:rPr>
  </w:style>
  <w:style w:type="paragraph" w:styleId="Heading3">
    <w:name w:val="heading 3"/>
    <w:basedOn w:val="Normal"/>
    <w:next w:val="BodyText"/>
    <w:autoRedefine/>
    <w:qFormat/>
    <w:rsid w:val="00F70A26"/>
    <w:pPr>
      <w:keepNext/>
      <w:numPr>
        <w:ilvl w:val="2"/>
        <w:numId w:val="1"/>
      </w:numPr>
      <w:spacing w:before="360" w:after="60"/>
      <w:outlineLvl w:val="2"/>
    </w:pPr>
    <w:rPr>
      <w:rFonts w:ascii="Arial" w:hAnsi="Arial" w:cs="Arial"/>
      <w:b/>
      <w:bCs/>
    </w:rPr>
  </w:style>
  <w:style w:type="paragraph" w:styleId="Heading4">
    <w:name w:val="heading 4"/>
    <w:basedOn w:val="Normal"/>
    <w:next w:val="BodyText"/>
    <w:autoRedefine/>
    <w:qFormat/>
    <w:rsid w:val="00F70A26"/>
    <w:pPr>
      <w:keepNext/>
      <w:numPr>
        <w:ilvl w:val="3"/>
        <w:numId w:val="1"/>
      </w:numPr>
      <w:spacing w:before="360" w:after="60"/>
      <w:outlineLvl w:val="3"/>
    </w:pPr>
    <w:rPr>
      <w:rFonts w:ascii="Arial" w:hAnsi="Arial"/>
      <w:b/>
      <w:bCs/>
      <w:i/>
    </w:rPr>
  </w:style>
  <w:style w:type="paragraph" w:styleId="Heading5">
    <w:name w:val="heading 5"/>
    <w:basedOn w:val="Normal"/>
    <w:next w:val="BodyText"/>
    <w:autoRedefine/>
    <w:qFormat/>
    <w:rsid w:val="00F70A26"/>
    <w:pPr>
      <w:numPr>
        <w:ilvl w:val="4"/>
        <w:numId w:val="1"/>
      </w:numPr>
      <w:spacing w:before="240" w:after="60"/>
      <w:outlineLvl w:val="4"/>
    </w:pPr>
    <w:rPr>
      <w:b/>
      <w:bCs/>
      <w:iCs/>
      <w:sz w:val="22"/>
      <w:szCs w:val="22"/>
    </w:rPr>
  </w:style>
  <w:style w:type="paragraph" w:styleId="Heading6">
    <w:name w:val="heading 6"/>
    <w:basedOn w:val="Normal"/>
    <w:next w:val="Normal"/>
    <w:autoRedefine/>
    <w:qFormat/>
    <w:rsid w:val="00F70A26"/>
    <w:pPr>
      <w:numPr>
        <w:ilvl w:val="5"/>
        <w:numId w:val="1"/>
      </w:numPr>
      <w:spacing w:before="240" w:after="60"/>
      <w:outlineLvl w:val="5"/>
    </w:pPr>
    <w:rPr>
      <w:b/>
      <w:bCs/>
      <w:i/>
      <w:sz w:val="22"/>
      <w:szCs w:val="22"/>
    </w:rPr>
  </w:style>
  <w:style w:type="paragraph" w:styleId="Heading7">
    <w:name w:val="heading 7"/>
    <w:basedOn w:val="Normal"/>
    <w:next w:val="Normal"/>
    <w:autoRedefine/>
    <w:qFormat/>
    <w:rsid w:val="00C765D4"/>
    <w:pPr>
      <w:numPr>
        <w:ilvl w:val="6"/>
        <w:numId w:val="1"/>
      </w:numPr>
      <w:spacing w:before="240" w:after="60"/>
      <w:outlineLvl w:val="6"/>
    </w:pPr>
    <w:rPr>
      <w:rFonts w:ascii="Times New Roman" w:hAnsi="Times New Roman"/>
      <w:u w:val="single"/>
    </w:rPr>
  </w:style>
  <w:style w:type="paragraph" w:styleId="Heading8">
    <w:name w:val="heading 8"/>
    <w:basedOn w:val="Normal"/>
    <w:next w:val="Normal"/>
    <w:autoRedefine/>
    <w:qFormat/>
    <w:rsid w:val="00C765D4"/>
    <w:pPr>
      <w:numPr>
        <w:ilvl w:val="7"/>
        <w:numId w:val="1"/>
      </w:numPr>
      <w:spacing w:before="240" w:after="60"/>
      <w:outlineLvl w:val="7"/>
    </w:pPr>
    <w:rPr>
      <w:rFonts w:ascii="Times New Roman" w:hAnsi="Times New Roman"/>
      <w:i/>
      <w:iCs/>
      <w:u w:val="single"/>
    </w:rPr>
  </w:style>
  <w:style w:type="paragraph" w:styleId="Heading9">
    <w:name w:val="heading 9"/>
    <w:basedOn w:val="Normal"/>
    <w:next w:val="Normal"/>
    <w:autoRedefine/>
    <w:qFormat/>
    <w:rsid w:val="00C765D4"/>
    <w:pPr>
      <w:numPr>
        <w:ilvl w:val="8"/>
        <w:numId w:val="1"/>
      </w:numPr>
      <w:spacing w:before="240" w:after="60"/>
      <w:outlineLvl w:val="8"/>
    </w:pPr>
    <w:rPr>
      <w:rFonts w:ascii="Arial" w:hAnsi="Arial" w:cs="Arial"/>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765D4"/>
  </w:style>
  <w:style w:type="paragraph" w:styleId="Title">
    <w:name w:val="Title"/>
    <w:basedOn w:val="Normal"/>
    <w:qFormat/>
    <w:rsid w:val="00C765D4"/>
    <w:pPr>
      <w:spacing w:before="720" w:after="720"/>
      <w:jc w:val="right"/>
      <w:outlineLvl w:val="0"/>
    </w:pPr>
    <w:rPr>
      <w:rFonts w:ascii="Arial" w:hAnsi="Arial" w:cs="Arial"/>
      <w:b/>
      <w:bCs/>
      <w:kern w:val="28"/>
      <w:sz w:val="72"/>
      <w:szCs w:val="72"/>
    </w:rPr>
  </w:style>
  <w:style w:type="paragraph" w:styleId="Subtitle">
    <w:name w:val="Subtitle"/>
    <w:basedOn w:val="Normal"/>
    <w:qFormat/>
    <w:rsid w:val="00C765D4"/>
    <w:pPr>
      <w:spacing w:after="60"/>
      <w:jc w:val="right"/>
      <w:outlineLvl w:val="1"/>
    </w:pPr>
    <w:rPr>
      <w:rFonts w:cs="Arial"/>
      <w:i/>
      <w:sz w:val="56"/>
    </w:rPr>
  </w:style>
  <w:style w:type="paragraph" w:styleId="Header">
    <w:name w:val="header"/>
    <w:basedOn w:val="Normal"/>
    <w:rsid w:val="00C765D4"/>
    <w:pPr>
      <w:tabs>
        <w:tab w:val="center" w:pos="4320"/>
        <w:tab w:val="right" w:pos="8640"/>
      </w:tabs>
    </w:pPr>
  </w:style>
  <w:style w:type="paragraph" w:styleId="Footer">
    <w:name w:val="footer"/>
    <w:basedOn w:val="Normal"/>
    <w:autoRedefine/>
    <w:rsid w:val="00FE5FC4"/>
    <w:pPr>
      <w:pBdr>
        <w:top w:val="single" w:sz="4" w:space="1" w:color="auto"/>
      </w:pBdr>
      <w:tabs>
        <w:tab w:val="right" w:pos="8278"/>
      </w:tabs>
      <w:ind w:right="360"/>
      <w:jc w:val="right"/>
    </w:pPr>
    <w:rPr>
      <w:sz w:val="20"/>
      <w:szCs w:val="20"/>
      <w:lang w:val="en-US"/>
    </w:rPr>
  </w:style>
  <w:style w:type="character" w:styleId="PageNumber">
    <w:name w:val="page number"/>
    <w:basedOn w:val="DefaultParagraphFont"/>
    <w:rsid w:val="00C765D4"/>
  </w:style>
  <w:style w:type="paragraph" w:styleId="TOC1">
    <w:name w:val="toc 1"/>
    <w:basedOn w:val="Normal"/>
    <w:next w:val="Normal"/>
    <w:autoRedefine/>
    <w:uiPriority w:val="39"/>
    <w:rsid w:val="00C765D4"/>
    <w:pPr>
      <w:spacing w:before="120"/>
    </w:pPr>
    <w:rPr>
      <w:b/>
      <w:bCs/>
      <w:caps/>
      <w:sz w:val="20"/>
      <w:szCs w:val="20"/>
    </w:rPr>
  </w:style>
  <w:style w:type="paragraph" w:styleId="Index1">
    <w:name w:val="index 1"/>
    <w:basedOn w:val="Normal"/>
    <w:next w:val="Normal"/>
    <w:autoRedefine/>
    <w:semiHidden/>
    <w:rsid w:val="00C765D4"/>
  </w:style>
  <w:style w:type="paragraph" w:styleId="Index2">
    <w:name w:val="index 2"/>
    <w:basedOn w:val="Normal"/>
    <w:next w:val="Normal"/>
    <w:autoRedefine/>
    <w:semiHidden/>
    <w:rsid w:val="00C765D4"/>
  </w:style>
  <w:style w:type="paragraph" w:styleId="Index3">
    <w:name w:val="index 3"/>
    <w:basedOn w:val="Normal"/>
    <w:next w:val="Normal"/>
    <w:autoRedefine/>
    <w:semiHidden/>
    <w:rsid w:val="00C765D4"/>
  </w:style>
  <w:style w:type="paragraph" w:styleId="TOC2">
    <w:name w:val="toc 2"/>
    <w:basedOn w:val="Normal"/>
    <w:next w:val="Normal"/>
    <w:autoRedefine/>
    <w:uiPriority w:val="39"/>
    <w:rsid w:val="00C765D4"/>
    <w:pPr>
      <w:ind w:left="240"/>
    </w:pPr>
    <w:rPr>
      <w:smallCaps/>
      <w:sz w:val="20"/>
      <w:szCs w:val="20"/>
    </w:rPr>
  </w:style>
  <w:style w:type="paragraph" w:styleId="TOC3">
    <w:name w:val="toc 3"/>
    <w:basedOn w:val="Normal"/>
    <w:next w:val="Normal"/>
    <w:autoRedefine/>
    <w:uiPriority w:val="39"/>
    <w:rsid w:val="00C765D4"/>
    <w:pPr>
      <w:ind w:left="480"/>
    </w:pPr>
    <w:rPr>
      <w:i/>
      <w:iCs/>
      <w:sz w:val="20"/>
      <w:szCs w:val="20"/>
    </w:rPr>
  </w:style>
  <w:style w:type="paragraph" w:styleId="TOC4">
    <w:name w:val="toc 4"/>
    <w:basedOn w:val="Normal"/>
    <w:next w:val="Normal"/>
    <w:autoRedefine/>
    <w:semiHidden/>
    <w:rsid w:val="00C765D4"/>
    <w:pPr>
      <w:ind w:left="720"/>
    </w:pPr>
    <w:rPr>
      <w:sz w:val="18"/>
      <w:szCs w:val="18"/>
    </w:rPr>
  </w:style>
  <w:style w:type="character" w:styleId="Hyperlink">
    <w:name w:val="Hyperlink"/>
    <w:uiPriority w:val="99"/>
    <w:rsid w:val="00C765D4"/>
    <w:rPr>
      <w:color w:val="0000FF"/>
      <w:u w:val="single"/>
    </w:rPr>
  </w:style>
  <w:style w:type="character" w:styleId="FollowedHyperlink">
    <w:name w:val="FollowedHyperlink"/>
    <w:rsid w:val="00C765D4"/>
    <w:rPr>
      <w:color w:val="800080"/>
      <w:u w:val="single"/>
    </w:rPr>
  </w:style>
  <w:style w:type="character" w:styleId="Strong">
    <w:name w:val="Strong"/>
    <w:qFormat/>
    <w:rsid w:val="00C765D4"/>
    <w:rPr>
      <w:b/>
      <w:bCs/>
    </w:rPr>
  </w:style>
  <w:style w:type="paragraph" w:styleId="BalloonText">
    <w:name w:val="Balloon Text"/>
    <w:basedOn w:val="Normal"/>
    <w:semiHidden/>
    <w:rsid w:val="00C765D4"/>
    <w:rPr>
      <w:rFonts w:ascii="Tahoma" w:hAnsi="Tahoma" w:cs="Tahoma"/>
      <w:sz w:val="16"/>
      <w:szCs w:val="16"/>
    </w:rPr>
  </w:style>
  <w:style w:type="paragraph" w:styleId="FootnoteText">
    <w:name w:val="footnote text"/>
    <w:basedOn w:val="Normal"/>
    <w:semiHidden/>
    <w:rsid w:val="00C765D4"/>
    <w:rPr>
      <w:sz w:val="20"/>
      <w:szCs w:val="20"/>
    </w:rPr>
  </w:style>
  <w:style w:type="character" w:styleId="FootnoteReference">
    <w:name w:val="footnote reference"/>
    <w:semiHidden/>
    <w:rsid w:val="00C765D4"/>
    <w:rPr>
      <w:vertAlign w:val="superscript"/>
    </w:rPr>
  </w:style>
  <w:style w:type="paragraph" w:styleId="Caption">
    <w:name w:val="caption"/>
    <w:basedOn w:val="Normal"/>
    <w:next w:val="Normal"/>
    <w:qFormat/>
    <w:rsid w:val="00B829C7"/>
    <w:rPr>
      <w:b/>
      <w:bCs/>
      <w:sz w:val="20"/>
      <w:szCs w:val="20"/>
    </w:rPr>
  </w:style>
  <w:style w:type="table" w:styleId="TableGrid">
    <w:name w:val="Table Grid"/>
    <w:basedOn w:val="TableNormal"/>
    <w:rsid w:val="00075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8F4"/>
    <w:pPr>
      <w:ind w:left="720"/>
    </w:pPr>
    <w:rPr>
      <w:rFonts w:ascii="Calibri" w:hAnsi="Calibri"/>
      <w:sz w:val="22"/>
      <w:szCs w:val="22"/>
      <w:lang w:val="en-US"/>
    </w:rPr>
  </w:style>
  <w:style w:type="paragraph" w:styleId="ListNumber">
    <w:name w:val="List Number"/>
    <w:basedOn w:val="Normal"/>
    <w:uiPriority w:val="99"/>
    <w:unhideWhenUsed/>
    <w:rsid w:val="00CB6402"/>
    <w:pPr>
      <w:numPr>
        <w:numId w:val="9"/>
      </w:numPr>
      <w:spacing w:line="259" w:lineRule="auto"/>
      <w:contextualSpacing/>
    </w:pPr>
    <w:rPr>
      <w:rFonts w:ascii="Times New Roman" w:eastAsiaTheme="minorHAnsi" w:hAnsi="Times New Roman" w:cstheme="minorBidi"/>
      <w:sz w:val="20"/>
      <w:szCs w:val="22"/>
    </w:rPr>
  </w:style>
  <w:style w:type="character" w:styleId="PlaceholderText">
    <w:name w:val="Placeholder Text"/>
    <w:basedOn w:val="DefaultParagraphFont"/>
    <w:uiPriority w:val="99"/>
    <w:semiHidden/>
    <w:rsid w:val="00951366"/>
    <w:rPr>
      <w:color w:val="808080"/>
    </w:rPr>
  </w:style>
  <w:style w:type="paragraph" w:styleId="TOCHeading">
    <w:name w:val="TOC Heading"/>
    <w:basedOn w:val="Heading1"/>
    <w:next w:val="Normal"/>
    <w:uiPriority w:val="39"/>
    <w:unhideWhenUsed/>
    <w:qFormat/>
    <w:rsid w:val="00FE5FC4"/>
    <w:pPr>
      <w:keepLines/>
      <w:numPr>
        <w:numId w:val="0"/>
      </w:numPr>
      <w:spacing w:before="240" w:after="0" w:line="259" w:lineRule="auto"/>
      <w:outlineLvl w:val="9"/>
    </w:pPr>
    <w:rPr>
      <w:rFonts w:asciiTheme="majorHAnsi" w:eastAsiaTheme="majorEastAsia" w:hAnsiTheme="majorHAnsi" w:cstheme="majorBidi"/>
      <w:b w:val="0"/>
      <w:bCs w:val="0"/>
      <w:i w:val="0"/>
      <w:color w:val="2E74B5" w:themeColor="accent1" w:themeShade="BF"/>
      <w:kern w:val="0"/>
      <w:sz w:val="32"/>
      <w:szCs w:val="32"/>
      <w:lang w:val="sv-SE" w:eastAsia="sv-SE"/>
    </w:rPr>
  </w:style>
  <w:style w:type="paragraph" w:styleId="TOC5">
    <w:name w:val="toc 5"/>
    <w:basedOn w:val="Normal"/>
    <w:next w:val="Normal"/>
    <w:autoRedefine/>
    <w:unhideWhenUsed/>
    <w:rsid w:val="00FE5FC4"/>
    <w:pPr>
      <w:ind w:left="960"/>
    </w:pPr>
    <w:rPr>
      <w:sz w:val="18"/>
      <w:szCs w:val="18"/>
    </w:rPr>
  </w:style>
  <w:style w:type="paragraph" w:styleId="TOC6">
    <w:name w:val="toc 6"/>
    <w:basedOn w:val="Normal"/>
    <w:next w:val="Normal"/>
    <w:autoRedefine/>
    <w:unhideWhenUsed/>
    <w:rsid w:val="00FE5FC4"/>
    <w:pPr>
      <w:ind w:left="1200"/>
    </w:pPr>
    <w:rPr>
      <w:sz w:val="18"/>
      <w:szCs w:val="18"/>
    </w:rPr>
  </w:style>
  <w:style w:type="paragraph" w:styleId="TOC7">
    <w:name w:val="toc 7"/>
    <w:basedOn w:val="Normal"/>
    <w:next w:val="Normal"/>
    <w:autoRedefine/>
    <w:unhideWhenUsed/>
    <w:rsid w:val="00FE5FC4"/>
    <w:pPr>
      <w:ind w:left="1440"/>
    </w:pPr>
    <w:rPr>
      <w:sz w:val="18"/>
      <w:szCs w:val="18"/>
    </w:rPr>
  </w:style>
  <w:style w:type="paragraph" w:styleId="TOC8">
    <w:name w:val="toc 8"/>
    <w:basedOn w:val="Normal"/>
    <w:next w:val="Normal"/>
    <w:autoRedefine/>
    <w:unhideWhenUsed/>
    <w:rsid w:val="00FE5FC4"/>
    <w:pPr>
      <w:ind w:left="1680"/>
    </w:pPr>
    <w:rPr>
      <w:sz w:val="18"/>
      <w:szCs w:val="18"/>
    </w:rPr>
  </w:style>
  <w:style w:type="paragraph" w:styleId="TOC9">
    <w:name w:val="toc 9"/>
    <w:basedOn w:val="Normal"/>
    <w:next w:val="Normal"/>
    <w:autoRedefine/>
    <w:unhideWhenUsed/>
    <w:rsid w:val="00FE5FC4"/>
    <w:pPr>
      <w:ind w:left="1920"/>
    </w:pPr>
    <w:rPr>
      <w:sz w:val="18"/>
      <w:szCs w:val="18"/>
    </w:rPr>
  </w:style>
  <w:style w:type="paragraph" w:styleId="NormalWeb">
    <w:name w:val="Normal (Web)"/>
    <w:basedOn w:val="Normal"/>
    <w:uiPriority w:val="99"/>
    <w:semiHidden/>
    <w:unhideWhenUsed/>
    <w:rsid w:val="00A76404"/>
    <w:pPr>
      <w:spacing w:before="100" w:beforeAutospacing="1" w:after="100" w:afterAutospacing="1"/>
    </w:pPr>
    <w:rPr>
      <w:rFonts w:ascii="Times New Roman" w:eastAsiaTheme="minorEastAsia" w:hAnsi="Times New Roman" w:cs="Times New Roman"/>
      <w:lang w:val="sv-SE" w:eastAsia="sv-SE"/>
    </w:rPr>
  </w:style>
  <w:style w:type="character" w:styleId="UnresolvedMention">
    <w:name w:val="Unresolved Mention"/>
    <w:basedOn w:val="DefaultParagraphFont"/>
    <w:uiPriority w:val="99"/>
    <w:semiHidden/>
    <w:unhideWhenUsed/>
    <w:rsid w:val="007C07FF"/>
    <w:rPr>
      <w:color w:val="605E5C"/>
      <w:shd w:val="clear" w:color="auto" w:fill="E1DFDD"/>
    </w:rPr>
  </w:style>
  <w:style w:type="character" w:styleId="CommentReference">
    <w:name w:val="annotation reference"/>
    <w:basedOn w:val="DefaultParagraphFont"/>
    <w:semiHidden/>
    <w:unhideWhenUsed/>
    <w:rsid w:val="004269FD"/>
    <w:rPr>
      <w:sz w:val="16"/>
      <w:szCs w:val="16"/>
    </w:rPr>
  </w:style>
  <w:style w:type="paragraph" w:styleId="CommentText">
    <w:name w:val="annotation text"/>
    <w:basedOn w:val="Normal"/>
    <w:link w:val="CommentTextChar"/>
    <w:semiHidden/>
    <w:unhideWhenUsed/>
    <w:rsid w:val="004269FD"/>
    <w:rPr>
      <w:sz w:val="20"/>
      <w:szCs w:val="20"/>
    </w:rPr>
  </w:style>
  <w:style w:type="character" w:customStyle="1" w:styleId="CommentTextChar">
    <w:name w:val="Comment Text Char"/>
    <w:basedOn w:val="DefaultParagraphFont"/>
    <w:link w:val="CommentText"/>
    <w:semiHidden/>
    <w:rsid w:val="004269FD"/>
    <w:rPr>
      <w:rFonts w:asciiTheme="minorHAnsi" w:hAnsiTheme="minorHAnsi" w:cstheme="minorHAnsi"/>
      <w:lang w:val="en-GB" w:eastAsia="en-US"/>
    </w:rPr>
  </w:style>
  <w:style w:type="paragraph" w:styleId="CommentSubject">
    <w:name w:val="annotation subject"/>
    <w:basedOn w:val="CommentText"/>
    <w:next w:val="CommentText"/>
    <w:link w:val="CommentSubjectChar"/>
    <w:semiHidden/>
    <w:unhideWhenUsed/>
    <w:rsid w:val="004269FD"/>
    <w:rPr>
      <w:b/>
      <w:bCs/>
    </w:rPr>
  </w:style>
  <w:style w:type="character" w:customStyle="1" w:styleId="CommentSubjectChar">
    <w:name w:val="Comment Subject Char"/>
    <w:basedOn w:val="CommentTextChar"/>
    <w:link w:val="CommentSubject"/>
    <w:semiHidden/>
    <w:rsid w:val="004269FD"/>
    <w:rPr>
      <w:rFonts w:asciiTheme="minorHAnsi" w:hAnsiTheme="minorHAnsi" w:cstheme="minorHAns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430">
      <w:bodyDiv w:val="1"/>
      <w:marLeft w:val="0"/>
      <w:marRight w:val="0"/>
      <w:marTop w:val="0"/>
      <w:marBottom w:val="0"/>
      <w:divBdr>
        <w:top w:val="none" w:sz="0" w:space="0" w:color="auto"/>
        <w:left w:val="none" w:sz="0" w:space="0" w:color="auto"/>
        <w:bottom w:val="none" w:sz="0" w:space="0" w:color="auto"/>
        <w:right w:val="none" w:sz="0" w:space="0" w:color="auto"/>
      </w:divBdr>
      <w:divsChild>
        <w:div w:id="406193709">
          <w:marLeft w:val="547"/>
          <w:marRight w:val="0"/>
          <w:marTop w:val="115"/>
          <w:marBottom w:val="0"/>
          <w:divBdr>
            <w:top w:val="none" w:sz="0" w:space="0" w:color="auto"/>
            <w:left w:val="none" w:sz="0" w:space="0" w:color="auto"/>
            <w:bottom w:val="none" w:sz="0" w:space="0" w:color="auto"/>
            <w:right w:val="none" w:sz="0" w:space="0" w:color="auto"/>
          </w:divBdr>
        </w:div>
        <w:div w:id="1081028784">
          <w:marLeft w:val="1166"/>
          <w:marRight w:val="0"/>
          <w:marTop w:val="96"/>
          <w:marBottom w:val="0"/>
          <w:divBdr>
            <w:top w:val="none" w:sz="0" w:space="0" w:color="auto"/>
            <w:left w:val="none" w:sz="0" w:space="0" w:color="auto"/>
            <w:bottom w:val="none" w:sz="0" w:space="0" w:color="auto"/>
            <w:right w:val="none" w:sz="0" w:space="0" w:color="auto"/>
          </w:divBdr>
        </w:div>
        <w:div w:id="1275821520">
          <w:marLeft w:val="1166"/>
          <w:marRight w:val="0"/>
          <w:marTop w:val="96"/>
          <w:marBottom w:val="0"/>
          <w:divBdr>
            <w:top w:val="none" w:sz="0" w:space="0" w:color="auto"/>
            <w:left w:val="none" w:sz="0" w:space="0" w:color="auto"/>
            <w:bottom w:val="none" w:sz="0" w:space="0" w:color="auto"/>
            <w:right w:val="none" w:sz="0" w:space="0" w:color="auto"/>
          </w:divBdr>
        </w:div>
        <w:div w:id="822351655">
          <w:marLeft w:val="547"/>
          <w:marRight w:val="0"/>
          <w:marTop w:val="115"/>
          <w:marBottom w:val="0"/>
          <w:divBdr>
            <w:top w:val="none" w:sz="0" w:space="0" w:color="auto"/>
            <w:left w:val="none" w:sz="0" w:space="0" w:color="auto"/>
            <w:bottom w:val="none" w:sz="0" w:space="0" w:color="auto"/>
            <w:right w:val="none" w:sz="0" w:space="0" w:color="auto"/>
          </w:divBdr>
        </w:div>
        <w:div w:id="360060785">
          <w:marLeft w:val="1166"/>
          <w:marRight w:val="0"/>
          <w:marTop w:val="96"/>
          <w:marBottom w:val="0"/>
          <w:divBdr>
            <w:top w:val="none" w:sz="0" w:space="0" w:color="auto"/>
            <w:left w:val="none" w:sz="0" w:space="0" w:color="auto"/>
            <w:bottom w:val="none" w:sz="0" w:space="0" w:color="auto"/>
            <w:right w:val="none" w:sz="0" w:space="0" w:color="auto"/>
          </w:divBdr>
        </w:div>
        <w:div w:id="621156921">
          <w:marLeft w:val="547"/>
          <w:marRight w:val="0"/>
          <w:marTop w:val="115"/>
          <w:marBottom w:val="0"/>
          <w:divBdr>
            <w:top w:val="none" w:sz="0" w:space="0" w:color="auto"/>
            <w:left w:val="none" w:sz="0" w:space="0" w:color="auto"/>
            <w:bottom w:val="none" w:sz="0" w:space="0" w:color="auto"/>
            <w:right w:val="none" w:sz="0" w:space="0" w:color="auto"/>
          </w:divBdr>
        </w:div>
      </w:divsChild>
    </w:div>
    <w:div w:id="191069205">
      <w:bodyDiv w:val="1"/>
      <w:marLeft w:val="0"/>
      <w:marRight w:val="0"/>
      <w:marTop w:val="0"/>
      <w:marBottom w:val="0"/>
      <w:divBdr>
        <w:top w:val="none" w:sz="0" w:space="0" w:color="auto"/>
        <w:left w:val="none" w:sz="0" w:space="0" w:color="auto"/>
        <w:bottom w:val="none" w:sz="0" w:space="0" w:color="auto"/>
        <w:right w:val="none" w:sz="0" w:space="0" w:color="auto"/>
      </w:divBdr>
      <w:divsChild>
        <w:div w:id="476458587">
          <w:marLeft w:val="547"/>
          <w:marRight w:val="0"/>
          <w:marTop w:val="115"/>
          <w:marBottom w:val="0"/>
          <w:divBdr>
            <w:top w:val="none" w:sz="0" w:space="0" w:color="auto"/>
            <w:left w:val="none" w:sz="0" w:space="0" w:color="auto"/>
            <w:bottom w:val="none" w:sz="0" w:space="0" w:color="auto"/>
            <w:right w:val="none" w:sz="0" w:space="0" w:color="auto"/>
          </w:divBdr>
        </w:div>
        <w:div w:id="479346763">
          <w:marLeft w:val="1166"/>
          <w:marRight w:val="0"/>
          <w:marTop w:val="96"/>
          <w:marBottom w:val="0"/>
          <w:divBdr>
            <w:top w:val="none" w:sz="0" w:space="0" w:color="auto"/>
            <w:left w:val="none" w:sz="0" w:space="0" w:color="auto"/>
            <w:bottom w:val="none" w:sz="0" w:space="0" w:color="auto"/>
            <w:right w:val="none" w:sz="0" w:space="0" w:color="auto"/>
          </w:divBdr>
        </w:div>
        <w:div w:id="633608886">
          <w:marLeft w:val="1166"/>
          <w:marRight w:val="0"/>
          <w:marTop w:val="96"/>
          <w:marBottom w:val="0"/>
          <w:divBdr>
            <w:top w:val="none" w:sz="0" w:space="0" w:color="auto"/>
            <w:left w:val="none" w:sz="0" w:space="0" w:color="auto"/>
            <w:bottom w:val="none" w:sz="0" w:space="0" w:color="auto"/>
            <w:right w:val="none" w:sz="0" w:space="0" w:color="auto"/>
          </w:divBdr>
        </w:div>
        <w:div w:id="331761595">
          <w:marLeft w:val="547"/>
          <w:marRight w:val="0"/>
          <w:marTop w:val="115"/>
          <w:marBottom w:val="0"/>
          <w:divBdr>
            <w:top w:val="none" w:sz="0" w:space="0" w:color="auto"/>
            <w:left w:val="none" w:sz="0" w:space="0" w:color="auto"/>
            <w:bottom w:val="none" w:sz="0" w:space="0" w:color="auto"/>
            <w:right w:val="none" w:sz="0" w:space="0" w:color="auto"/>
          </w:divBdr>
        </w:div>
        <w:div w:id="1316303491">
          <w:marLeft w:val="1166"/>
          <w:marRight w:val="0"/>
          <w:marTop w:val="96"/>
          <w:marBottom w:val="0"/>
          <w:divBdr>
            <w:top w:val="none" w:sz="0" w:space="0" w:color="auto"/>
            <w:left w:val="none" w:sz="0" w:space="0" w:color="auto"/>
            <w:bottom w:val="none" w:sz="0" w:space="0" w:color="auto"/>
            <w:right w:val="none" w:sz="0" w:space="0" w:color="auto"/>
          </w:divBdr>
        </w:div>
        <w:div w:id="1986621355">
          <w:marLeft w:val="547"/>
          <w:marRight w:val="0"/>
          <w:marTop w:val="115"/>
          <w:marBottom w:val="0"/>
          <w:divBdr>
            <w:top w:val="none" w:sz="0" w:space="0" w:color="auto"/>
            <w:left w:val="none" w:sz="0" w:space="0" w:color="auto"/>
            <w:bottom w:val="none" w:sz="0" w:space="0" w:color="auto"/>
            <w:right w:val="none" w:sz="0" w:space="0" w:color="auto"/>
          </w:divBdr>
        </w:div>
      </w:divsChild>
    </w:div>
    <w:div w:id="378208325">
      <w:bodyDiv w:val="1"/>
      <w:marLeft w:val="0"/>
      <w:marRight w:val="0"/>
      <w:marTop w:val="0"/>
      <w:marBottom w:val="0"/>
      <w:divBdr>
        <w:top w:val="none" w:sz="0" w:space="0" w:color="auto"/>
        <w:left w:val="none" w:sz="0" w:space="0" w:color="auto"/>
        <w:bottom w:val="none" w:sz="0" w:space="0" w:color="auto"/>
        <w:right w:val="none" w:sz="0" w:space="0" w:color="auto"/>
      </w:divBdr>
    </w:div>
    <w:div w:id="386223660">
      <w:bodyDiv w:val="1"/>
      <w:marLeft w:val="0"/>
      <w:marRight w:val="0"/>
      <w:marTop w:val="0"/>
      <w:marBottom w:val="0"/>
      <w:divBdr>
        <w:top w:val="none" w:sz="0" w:space="0" w:color="auto"/>
        <w:left w:val="none" w:sz="0" w:space="0" w:color="auto"/>
        <w:bottom w:val="none" w:sz="0" w:space="0" w:color="auto"/>
        <w:right w:val="none" w:sz="0" w:space="0" w:color="auto"/>
      </w:divBdr>
    </w:div>
    <w:div w:id="400952149">
      <w:bodyDiv w:val="1"/>
      <w:marLeft w:val="0"/>
      <w:marRight w:val="0"/>
      <w:marTop w:val="0"/>
      <w:marBottom w:val="0"/>
      <w:divBdr>
        <w:top w:val="none" w:sz="0" w:space="0" w:color="auto"/>
        <w:left w:val="none" w:sz="0" w:space="0" w:color="auto"/>
        <w:bottom w:val="none" w:sz="0" w:space="0" w:color="auto"/>
        <w:right w:val="none" w:sz="0" w:space="0" w:color="auto"/>
      </w:divBdr>
    </w:div>
    <w:div w:id="881988306">
      <w:bodyDiv w:val="1"/>
      <w:marLeft w:val="0"/>
      <w:marRight w:val="0"/>
      <w:marTop w:val="0"/>
      <w:marBottom w:val="0"/>
      <w:divBdr>
        <w:top w:val="none" w:sz="0" w:space="0" w:color="auto"/>
        <w:left w:val="none" w:sz="0" w:space="0" w:color="auto"/>
        <w:bottom w:val="none" w:sz="0" w:space="0" w:color="auto"/>
        <w:right w:val="none" w:sz="0" w:space="0" w:color="auto"/>
      </w:divBdr>
    </w:div>
    <w:div w:id="1081219047">
      <w:bodyDiv w:val="1"/>
      <w:marLeft w:val="0"/>
      <w:marRight w:val="0"/>
      <w:marTop w:val="0"/>
      <w:marBottom w:val="0"/>
      <w:divBdr>
        <w:top w:val="none" w:sz="0" w:space="0" w:color="auto"/>
        <w:left w:val="none" w:sz="0" w:space="0" w:color="auto"/>
        <w:bottom w:val="none" w:sz="0" w:space="0" w:color="auto"/>
        <w:right w:val="none" w:sz="0" w:space="0" w:color="auto"/>
      </w:divBdr>
    </w:div>
    <w:div w:id="1244992826">
      <w:bodyDiv w:val="1"/>
      <w:marLeft w:val="0"/>
      <w:marRight w:val="0"/>
      <w:marTop w:val="0"/>
      <w:marBottom w:val="0"/>
      <w:divBdr>
        <w:top w:val="none" w:sz="0" w:space="0" w:color="auto"/>
        <w:left w:val="none" w:sz="0" w:space="0" w:color="auto"/>
        <w:bottom w:val="none" w:sz="0" w:space="0" w:color="auto"/>
        <w:right w:val="none" w:sz="0" w:space="0" w:color="auto"/>
      </w:divBdr>
    </w:div>
    <w:div w:id="1293828950">
      <w:bodyDiv w:val="1"/>
      <w:marLeft w:val="0"/>
      <w:marRight w:val="0"/>
      <w:marTop w:val="0"/>
      <w:marBottom w:val="0"/>
      <w:divBdr>
        <w:top w:val="none" w:sz="0" w:space="0" w:color="auto"/>
        <w:left w:val="none" w:sz="0" w:space="0" w:color="auto"/>
        <w:bottom w:val="none" w:sz="0" w:space="0" w:color="auto"/>
        <w:right w:val="none" w:sz="0" w:space="0" w:color="auto"/>
      </w:divBdr>
    </w:div>
    <w:div w:id="1672098141">
      <w:bodyDiv w:val="1"/>
      <w:marLeft w:val="0"/>
      <w:marRight w:val="0"/>
      <w:marTop w:val="0"/>
      <w:marBottom w:val="0"/>
      <w:divBdr>
        <w:top w:val="none" w:sz="0" w:space="0" w:color="auto"/>
        <w:left w:val="none" w:sz="0" w:space="0" w:color="auto"/>
        <w:bottom w:val="none" w:sz="0" w:space="0" w:color="auto"/>
        <w:right w:val="none" w:sz="0" w:space="0" w:color="auto"/>
      </w:divBdr>
    </w:div>
    <w:div w:id="1688798113">
      <w:bodyDiv w:val="1"/>
      <w:marLeft w:val="0"/>
      <w:marRight w:val="0"/>
      <w:marTop w:val="0"/>
      <w:marBottom w:val="0"/>
      <w:divBdr>
        <w:top w:val="none" w:sz="0" w:space="0" w:color="auto"/>
        <w:left w:val="none" w:sz="0" w:space="0" w:color="auto"/>
        <w:bottom w:val="none" w:sz="0" w:space="0" w:color="auto"/>
        <w:right w:val="none" w:sz="0" w:space="0" w:color="auto"/>
      </w:divBdr>
    </w:div>
    <w:div w:id="1882207264">
      <w:bodyDiv w:val="1"/>
      <w:marLeft w:val="0"/>
      <w:marRight w:val="0"/>
      <w:marTop w:val="0"/>
      <w:marBottom w:val="0"/>
      <w:divBdr>
        <w:top w:val="none" w:sz="0" w:space="0" w:color="auto"/>
        <w:left w:val="none" w:sz="0" w:space="0" w:color="auto"/>
        <w:bottom w:val="none" w:sz="0" w:space="0" w:color="auto"/>
        <w:right w:val="none" w:sz="0" w:space="0" w:color="auto"/>
      </w:divBdr>
      <w:divsChild>
        <w:div w:id="214434616">
          <w:marLeft w:val="547"/>
          <w:marRight w:val="0"/>
          <w:marTop w:val="115"/>
          <w:marBottom w:val="0"/>
          <w:divBdr>
            <w:top w:val="none" w:sz="0" w:space="0" w:color="auto"/>
            <w:left w:val="none" w:sz="0" w:space="0" w:color="auto"/>
            <w:bottom w:val="none" w:sz="0" w:space="0" w:color="auto"/>
            <w:right w:val="none" w:sz="0" w:space="0" w:color="auto"/>
          </w:divBdr>
        </w:div>
        <w:div w:id="174003630">
          <w:marLeft w:val="1166"/>
          <w:marRight w:val="0"/>
          <w:marTop w:val="96"/>
          <w:marBottom w:val="0"/>
          <w:divBdr>
            <w:top w:val="none" w:sz="0" w:space="0" w:color="auto"/>
            <w:left w:val="none" w:sz="0" w:space="0" w:color="auto"/>
            <w:bottom w:val="none" w:sz="0" w:space="0" w:color="auto"/>
            <w:right w:val="none" w:sz="0" w:space="0" w:color="auto"/>
          </w:divBdr>
        </w:div>
        <w:div w:id="2068256057">
          <w:marLeft w:val="1166"/>
          <w:marRight w:val="0"/>
          <w:marTop w:val="96"/>
          <w:marBottom w:val="0"/>
          <w:divBdr>
            <w:top w:val="none" w:sz="0" w:space="0" w:color="auto"/>
            <w:left w:val="none" w:sz="0" w:space="0" w:color="auto"/>
            <w:bottom w:val="none" w:sz="0" w:space="0" w:color="auto"/>
            <w:right w:val="none" w:sz="0" w:space="0" w:color="auto"/>
          </w:divBdr>
        </w:div>
        <w:div w:id="1093629300">
          <w:marLeft w:val="547"/>
          <w:marRight w:val="0"/>
          <w:marTop w:val="115"/>
          <w:marBottom w:val="0"/>
          <w:divBdr>
            <w:top w:val="none" w:sz="0" w:space="0" w:color="auto"/>
            <w:left w:val="none" w:sz="0" w:space="0" w:color="auto"/>
            <w:bottom w:val="none" w:sz="0" w:space="0" w:color="auto"/>
            <w:right w:val="none" w:sz="0" w:space="0" w:color="auto"/>
          </w:divBdr>
        </w:div>
        <w:div w:id="350230605">
          <w:marLeft w:val="1166"/>
          <w:marRight w:val="0"/>
          <w:marTop w:val="96"/>
          <w:marBottom w:val="0"/>
          <w:divBdr>
            <w:top w:val="none" w:sz="0" w:space="0" w:color="auto"/>
            <w:left w:val="none" w:sz="0" w:space="0" w:color="auto"/>
            <w:bottom w:val="none" w:sz="0" w:space="0" w:color="auto"/>
            <w:right w:val="none" w:sz="0" w:space="0" w:color="auto"/>
          </w:divBdr>
        </w:div>
        <w:div w:id="867529979">
          <w:marLeft w:val="547"/>
          <w:marRight w:val="0"/>
          <w:marTop w:val="115"/>
          <w:marBottom w:val="0"/>
          <w:divBdr>
            <w:top w:val="none" w:sz="0" w:space="0" w:color="auto"/>
            <w:left w:val="none" w:sz="0" w:space="0" w:color="auto"/>
            <w:bottom w:val="none" w:sz="0" w:space="0" w:color="auto"/>
            <w:right w:val="none" w:sz="0" w:space="0" w:color="auto"/>
          </w:divBdr>
        </w:div>
      </w:divsChild>
    </w:div>
    <w:div w:id="1926719808">
      <w:bodyDiv w:val="1"/>
      <w:marLeft w:val="0"/>
      <w:marRight w:val="0"/>
      <w:marTop w:val="0"/>
      <w:marBottom w:val="0"/>
      <w:divBdr>
        <w:top w:val="none" w:sz="0" w:space="0" w:color="auto"/>
        <w:left w:val="none" w:sz="0" w:space="0" w:color="auto"/>
        <w:bottom w:val="none" w:sz="0" w:space="0" w:color="auto"/>
        <w:right w:val="none" w:sz="0" w:space="0" w:color="auto"/>
      </w:divBdr>
    </w:div>
    <w:div w:id="1952736578">
      <w:bodyDiv w:val="1"/>
      <w:marLeft w:val="0"/>
      <w:marRight w:val="0"/>
      <w:marTop w:val="0"/>
      <w:marBottom w:val="0"/>
      <w:divBdr>
        <w:top w:val="none" w:sz="0" w:space="0" w:color="auto"/>
        <w:left w:val="none" w:sz="0" w:space="0" w:color="auto"/>
        <w:bottom w:val="none" w:sz="0" w:space="0" w:color="auto"/>
        <w:right w:val="none" w:sz="0" w:space="0" w:color="auto"/>
      </w:divBdr>
      <w:divsChild>
        <w:div w:id="955912801">
          <w:marLeft w:val="547"/>
          <w:marRight w:val="0"/>
          <w:marTop w:val="115"/>
          <w:marBottom w:val="0"/>
          <w:divBdr>
            <w:top w:val="none" w:sz="0" w:space="0" w:color="auto"/>
            <w:left w:val="none" w:sz="0" w:space="0" w:color="auto"/>
            <w:bottom w:val="none" w:sz="0" w:space="0" w:color="auto"/>
            <w:right w:val="none" w:sz="0" w:space="0" w:color="auto"/>
          </w:divBdr>
        </w:div>
        <w:div w:id="1722749629">
          <w:marLeft w:val="1166"/>
          <w:marRight w:val="0"/>
          <w:marTop w:val="96"/>
          <w:marBottom w:val="0"/>
          <w:divBdr>
            <w:top w:val="none" w:sz="0" w:space="0" w:color="auto"/>
            <w:left w:val="none" w:sz="0" w:space="0" w:color="auto"/>
            <w:bottom w:val="none" w:sz="0" w:space="0" w:color="auto"/>
            <w:right w:val="none" w:sz="0" w:space="0" w:color="auto"/>
          </w:divBdr>
        </w:div>
        <w:div w:id="1564366967">
          <w:marLeft w:val="1166"/>
          <w:marRight w:val="0"/>
          <w:marTop w:val="96"/>
          <w:marBottom w:val="0"/>
          <w:divBdr>
            <w:top w:val="none" w:sz="0" w:space="0" w:color="auto"/>
            <w:left w:val="none" w:sz="0" w:space="0" w:color="auto"/>
            <w:bottom w:val="none" w:sz="0" w:space="0" w:color="auto"/>
            <w:right w:val="none" w:sz="0" w:space="0" w:color="auto"/>
          </w:divBdr>
        </w:div>
        <w:div w:id="1148131542">
          <w:marLeft w:val="547"/>
          <w:marRight w:val="0"/>
          <w:marTop w:val="115"/>
          <w:marBottom w:val="0"/>
          <w:divBdr>
            <w:top w:val="none" w:sz="0" w:space="0" w:color="auto"/>
            <w:left w:val="none" w:sz="0" w:space="0" w:color="auto"/>
            <w:bottom w:val="none" w:sz="0" w:space="0" w:color="auto"/>
            <w:right w:val="none" w:sz="0" w:space="0" w:color="auto"/>
          </w:divBdr>
        </w:div>
        <w:div w:id="501049548">
          <w:marLeft w:val="1166"/>
          <w:marRight w:val="0"/>
          <w:marTop w:val="96"/>
          <w:marBottom w:val="0"/>
          <w:divBdr>
            <w:top w:val="none" w:sz="0" w:space="0" w:color="auto"/>
            <w:left w:val="none" w:sz="0" w:space="0" w:color="auto"/>
            <w:bottom w:val="none" w:sz="0" w:space="0" w:color="auto"/>
            <w:right w:val="none" w:sz="0" w:space="0" w:color="auto"/>
          </w:divBdr>
        </w:div>
        <w:div w:id="159019270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ocuments\Custom%20Office%20Templates\Software%20Design%20Description%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B1M</b:Tag>
    <b:SourceType>Book</b:SourceType>
    <b:Guid>{8BD49290-873D-4BC5-9B93-4E52AAC8224C}</b:Guid>
    <b:Author>
      <b:Author>
        <b:NameList>
          <b:Person>
            <b:Last>B1-M3-example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AAA36-798B-4373-B5EA-84FF3142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Design Description Template.dotx</Template>
  <TotalTime>10878</TotalTime>
  <Pages>9</Pages>
  <Words>1953</Words>
  <Characters>11136</Characters>
  <Application>Microsoft Office Word</Application>
  <DocSecurity>0</DocSecurity>
  <Lines>92</Lines>
  <Paragraphs>26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System Design Description</vt:lpstr>
      <vt:lpstr>Software Manual</vt:lpstr>
    </vt:vector>
  </TitlesOfParts>
  <Company>Tony Björkman Konsult</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Description</dc:title>
  <dc:subject>Project X</dc:subject>
  <dc:creator>Tony Björkman</dc:creator>
  <cp:keywords/>
  <cp:lastModifiedBy>tony</cp:lastModifiedBy>
  <cp:revision>29</cp:revision>
  <cp:lastPrinted>2014-06-05T10:39:00Z</cp:lastPrinted>
  <dcterms:created xsi:type="dcterms:W3CDTF">2019-08-06T12:27:00Z</dcterms:created>
  <dcterms:modified xsi:type="dcterms:W3CDTF">2019-10-11T16:38:00Z</dcterms:modified>
  <cp:category>D2 - Robotic Waffles - System Design Description</cp:category>
  <cp:contentStatus>V0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Title">
    <vt:lpwstr>Permobil Test Station</vt:lpwstr>
  </property>
</Properties>
</file>